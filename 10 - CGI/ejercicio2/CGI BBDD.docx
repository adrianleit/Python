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-1104426099"/>
        <w:docPartObj>
          <w:docPartGallery w:val="Cover Pages"/>
          <w:docPartUnique/>
        </w:docPartObj>
      </w:sdtPr>
      <w:sdtEndPr/>
      <w:sdtContent>
        <w:p w14:paraId="790662CA" w14:textId="77777777" w:rsidR="007F47F7" w:rsidRDefault="007F47F7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2608" behindDoc="1" locked="0" layoutInCell="1" allowOverlap="1" wp14:anchorId="2EB70C47" wp14:editId="3F5EC21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2-20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24C9355" w14:textId="5103D762" w:rsidR="007F47F7" w:rsidRDefault="00365CFD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20-2-2024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EB70C47" id="Grupo 2" o:spid="_x0000_s1026" style="position:absolute;margin-left:0;margin-top:0;width:172.8pt;height:718.55pt;z-index:-25166387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2-20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24C9355" w14:textId="5103D762" w:rsidR="007F47F7" w:rsidRDefault="00365CFD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20-2-2024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656" behindDoc="0" locked="0" layoutInCell="1" allowOverlap="1" wp14:anchorId="31495622" wp14:editId="657A256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6AD20F" w14:textId="77777777" w:rsidR="007F47F7" w:rsidRDefault="004952DB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F215F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Adrian Delgado</w:t>
                                    </w:r>
                                  </w:sdtContent>
                                </w:sdt>
                              </w:p>
                              <w:p w14:paraId="1609604B" w14:textId="77777777" w:rsidR="007F47F7" w:rsidRDefault="004952DB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55D2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La arboleda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49562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5465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4D6AD20F" w14:textId="77777777" w:rsidR="007F47F7" w:rsidRDefault="00EC6B42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F215F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Adrian Delgado</w:t>
                              </w:r>
                            </w:sdtContent>
                          </w:sdt>
                        </w:p>
                        <w:p w14:paraId="1609604B" w14:textId="77777777" w:rsidR="007F47F7" w:rsidRDefault="00EC6B42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55D2B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La arboleda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 wp14:anchorId="19F9AC19" wp14:editId="1A4C001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FF73EF" w14:textId="3076198A" w:rsidR="007F47F7" w:rsidRPr="00365CFD" w:rsidRDefault="004952DB" w:rsidP="00365CFD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65CF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CGI BBDD PYTHON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9F9AC19" id="Cuadro de texto 1" o:spid="_x0000_s1056" type="#_x0000_t202" style="position:absolute;margin-left:0;margin-top:0;width:4in;height:84.25pt;z-index:25165363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63FF73EF" w14:textId="3076198A" w:rsidR="007F47F7" w:rsidRPr="00365CFD" w:rsidRDefault="00EC6B42" w:rsidP="00365CFD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65CF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CGI BBDD PYTHON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508E1FD" w14:textId="77777777" w:rsidR="007F47F7" w:rsidRDefault="007F47F7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370985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D24B1A" w14:textId="77777777" w:rsidR="007F47F7" w:rsidRDefault="007F47F7">
          <w:pPr>
            <w:pStyle w:val="TtuloTDC"/>
          </w:pPr>
          <w:r>
            <w:t>Contenido</w:t>
          </w:r>
        </w:p>
        <w:p w14:paraId="2D28CB80" w14:textId="1AF5F867" w:rsidR="00950E31" w:rsidRDefault="00665FAF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ES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159318194" w:history="1">
            <w:r w:rsidR="00950E31" w:rsidRPr="00867D66">
              <w:rPr>
                <w:rStyle w:val="Hipervnculo"/>
                <w:noProof/>
              </w:rPr>
              <w:t>Base de datos</w:t>
            </w:r>
            <w:r w:rsidR="00950E31">
              <w:rPr>
                <w:noProof/>
                <w:webHidden/>
              </w:rPr>
              <w:tab/>
            </w:r>
            <w:r w:rsidR="00950E31">
              <w:rPr>
                <w:noProof/>
                <w:webHidden/>
              </w:rPr>
              <w:fldChar w:fldCharType="begin"/>
            </w:r>
            <w:r w:rsidR="00950E31">
              <w:rPr>
                <w:noProof/>
                <w:webHidden/>
              </w:rPr>
              <w:instrText xml:space="preserve"> PAGEREF _Toc159318194 \h </w:instrText>
            </w:r>
            <w:r w:rsidR="00950E31">
              <w:rPr>
                <w:noProof/>
                <w:webHidden/>
              </w:rPr>
            </w:r>
            <w:r w:rsidR="00950E31">
              <w:rPr>
                <w:noProof/>
                <w:webHidden/>
              </w:rPr>
              <w:fldChar w:fldCharType="separate"/>
            </w:r>
            <w:r w:rsidR="00124A5B">
              <w:rPr>
                <w:noProof/>
                <w:webHidden/>
              </w:rPr>
              <w:t>1</w:t>
            </w:r>
            <w:r w:rsidR="00950E31">
              <w:rPr>
                <w:noProof/>
                <w:webHidden/>
              </w:rPr>
              <w:fldChar w:fldCharType="end"/>
            </w:r>
          </w:hyperlink>
        </w:p>
        <w:p w14:paraId="1113B536" w14:textId="540981F9" w:rsidR="00950E31" w:rsidRDefault="004952DB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ES"/>
            </w:rPr>
          </w:pPr>
          <w:hyperlink w:anchor="_Toc159318195" w:history="1">
            <w:r w:rsidR="00950E31" w:rsidRPr="00867D66">
              <w:rPr>
                <w:rStyle w:val="Hipervnculo"/>
                <w:noProof/>
              </w:rPr>
              <w:t>HTML – index.html</w:t>
            </w:r>
            <w:r w:rsidR="00950E31">
              <w:rPr>
                <w:noProof/>
                <w:webHidden/>
              </w:rPr>
              <w:tab/>
            </w:r>
            <w:r w:rsidR="00950E31">
              <w:rPr>
                <w:noProof/>
                <w:webHidden/>
              </w:rPr>
              <w:fldChar w:fldCharType="begin"/>
            </w:r>
            <w:r w:rsidR="00950E31">
              <w:rPr>
                <w:noProof/>
                <w:webHidden/>
              </w:rPr>
              <w:instrText xml:space="preserve"> PAGEREF _Toc159318195 \h </w:instrText>
            </w:r>
            <w:r w:rsidR="00950E31">
              <w:rPr>
                <w:noProof/>
                <w:webHidden/>
              </w:rPr>
            </w:r>
            <w:r w:rsidR="00950E31">
              <w:rPr>
                <w:noProof/>
                <w:webHidden/>
              </w:rPr>
              <w:fldChar w:fldCharType="separate"/>
            </w:r>
            <w:r w:rsidR="00124A5B">
              <w:rPr>
                <w:noProof/>
                <w:webHidden/>
              </w:rPr>
              <w:t>1</w:t>
            </w:r>
            <w:r w:rsidR="00950E31">
              <w:rPr>
                <w:noProof/>
                <w:webHidden/>
              </w:rPr>
              <w:fldChar w:fldCharType="end"/>
            </w:r>
          </w:hyperlink>
        </w:p>
        <w:p w14:paraId="3C1B8593" w14:textId="31291347" w:rsidR="00950E31" w:rsidRDefault="004952DB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ES"/>
            </w:rPr>
          </w:pPr>
          <w:hyperlink w:anchor="_Toc159318196" w:history="1">
            <w:r w:rsidR="00950E31" w:rsidRPr="00867D66">
              <w:rPr>
                <w:rStyle w:val="Hipervnculo"/>
                <w:noProof/>
              </w:rPr>
              <w:t>PYTHON – formulario.py</w:t>
            </w:r>
            <w:r w:rsidR="00950E31">
              <w:rPr>
                <w:noProof/>
                <w:webHidden/>
              </w:rPr>
              <w:tab/>
            </w:r>
            <w:r w:rsidR="00950E31">
              <w:rPr>
                <w:noProof/>
                <w:webHidden/>
              </w:rPr>
              <w:fldChar w:fldCharType="begin"/>
            </w:r>
            <w:r w:rsidR="00950E31">
              <w:rPr>
                <w:noProof/>
                <w:webHidden/>
              </w:rPr>
              <w:instrText xml:space="preserve"> PAGEREF _Toc159318196 \h </w:instrText>
            </w:r>
            <w:r w:rsidR="00950E31">
              <w:rPr>
                <w:noProof/>
                <w:webHidden/>
              </w:rPr>
            </w:r>
            <w:r w:rsidR="00950E31">
              <w:rPr>
                <w:noProof/>
                <w:webHidden/>
              </w:rPr>
              <w:fldChar w:fldCharType="separate"/>
            </w:r>
            <w:r w:rsidR="00124A5B">
              <w:rPr>
                <w:noProof/>
                <w:webHidden/>
              </w:rPr>
              <w:t>2</w:t>
            </w:r>
            <w:r w:rsidR="00950E31">
              <w:rPr>
                <w:noProof/>
                <w:webHidden/>
              </w:rPr>
              <w:fldChar w:fldCharType="end"/>
            </w:r>
          </w:hyperlink>
        </w:p>
        <w:p w14:paraId="06E031A5" w14:textId="063DC6A7" w:rsidR="00950E31" w:rsidRDefault="004952DB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ES"/>
            </w:rPr>
          </w:pPr>
          <w:hyperlink w:anchor="_Toc159318197" w:history="1">
            <w:r w:rsidR="00950E31" w:rsidRPr="00867D66">
              <w:rPr>
                <w:rStyle w:val="Hipervnculo"/>
                <w:noProof/>
              </w:rPr>
              <w:t>Iniciar pagina y recoger datos</w:t>
            </w:r>
            <w:r w:rsidR="00950E31">
              <w:rPr>
                <w:noProof/>
                <w:webHidden/>
              </w:rPr>
              <w:tab/>
            </w:r>
            <w:r w:rsidR="00950E31">
              <w:rPr>
                <w:noProof/>
                <w:webHidden/>
              </w:rPr>
              <w:fldChar w:fldCharType="begin"/>
            </w:r>
            <w:r w:rsidR="00950E31">
              <w:rPr>
                <w:noProof/>
                <w:webHidden/>
              </w:rPr>
              <w:instrText xml:space="preserve"> PAGEREF _Toc159318197 \h </w:instrText>
            </w:r>
            <w:r w:rsidR="00950E31">
              <w:rPr>
                <w:noProof/>
                <w:webHidden/>
              </w:rPr>
            </w:r>
            <w:r w:rsidR="00950E31">
              <w:rPr>
                <w:noProof/>
                <w:webHidden/>
              </w:rPr>
              <w:fldChar w:fldCharType="separate"/>
            </w:r>
            <w:r w:rsidR="00124A5B">
              <w:rPr>
                <w:noProof/>
                <w:webHidden/>
              </w:rPr>
              <w:t>2</w:t>
            </w:r>
            <w:r w:rsidR="00950E31">
              <w:rPr>
                <w:noProof/>
                <w:webHidden/>
              </w:rPr>
              <w:fldChar w:fldCharType="end"/>
            </w:r>
          </w:hyperlink>
        </w:p>
        <w:p w14:paraId="61DD473A" w14:textId="4B4579CE" w:rsidR="00950E31" w:rsidRDefault="004952DB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ES"/>
            </w:rPr>
          </w:pPr>
          <w:hyperlink w:anchor="_Toc159318198" w:history="1">
            <w:r w:rsidR="00950E31" w:rsidRPr="00867D66">
              <w:rPr>
                <w:rStyle w:val="Hipervnculo"/>
                <w:noProof/>
              </w:rPr>
              <w:t>Conexión a la BBDD</w:t>
            </w:r>
            <w:r w:rsidR="00950E31">
              <w:rPr>
                <w:noProof/>
                <w:webHidden/>
              </w:rPr>
              <w:tab/>
            </w:r>
            <w:r w:rsidR="00950E31">
              <w:rPr>
                <w:noProof/>
                <w:webHidden/>
              </w:rPr>
              <w:fldChar w:fldCharType="begin"/>
            </w:r>
            <w:r w:rsidR="00950E31">
              <w:rPr>
                <w:noProof/>
                <w:webHidden/>
              </w:rPr>
              <w:instrText xml:space="preserve"> PAGEREF _Toc159318198 \h </w:instrText>
            </w:r>
            <w:r w:rsidR="00950E31">
              <w:rPr>
                <w:noProof/>
                <w:webHidden/>
              </w:rPr>
            </w:r>
            <w:r w:rsidR="00950E31">
              <w:rPr>
                <w:noProof/>
                <w:webHidden/>
              </w:rPr>
              <w:fldChar w:fldCharType="separate"/>
            </w:r>
            <w:r w:rsidR="00124A5B">
              <w:rPr>
                <w:noProof/>
                <w:webHidden/>
              </w:rPr>
              <w:t>2</w:t>
            </w:r>
            <w:r w:rsidR="00950E31">
              <w:rPr>
                <w:noProof/>
                <w:webHidden/>
              </w:rPr>
              <w:fldChar w:fldCharType="end"/>
            </w:r>
          </w:hyperlink>
        </w:p>
        <w:p w14:paraId="0102766F" w14:textId="233C4BE2" w:rsidR="00950E31" w:rsidRDefault="004952DB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ES"/>
            </w:rPr>
          </w:pPr>
          <w:hyperlink w:anchor="_Toc159318199" w:history="1">
            <w:r w:rsidR="00950E31" w:rsidRPr="00867D66">
              <w:rPr>
                <w:rStyle w:val="Hipervnculo"/>
                <w:noProof/>
              </w:rPr>
              <w:t>Encriptar contraseñas</w:t>
            </w:r>
            <w:r w:rsidR="00950E31">
              <w:rPr>
                <w:noProof/>
                <w:webHidden/>
              </w:rPr>
              <w:tab/>
            </w:r>
            <w:r w:rsidR="00950E31">
              <w:rPr>
                <w:noProof/>
                <w:webHidden/>
              </w:rPr>
              <w:fldChar w:fldCharType="begin"/>
            </w:r>
            <w:r w:rsidR="00950E31">
              <w:rPr>
                <w:noProof/>
                <w:webHidden/>
              </w:rPr>
              <w:instrText xml:space="preserve"> PAGEREF _Toc159318199 \h </w:instrText>
            </w:r>
            <w:r w:rsidR="00950E31">
              <w:rPr>
                <w:noProof/>
                <w:webHidden/>
              </w:rPr>
            </w:r>
            <w:r w:rsidR="00950E31">
              <w:rPr>
                <w:noProof/>
                <w:webHidden/>
              </w:rPr>
              <w:fldChar w:fldCharType="separate"/>
            </w:r>
            <w:r w:rsidR="00124A5B">
              <w:rPr>
                <w:noProof/>
                <w:webHidden/>
              </w:rPr>
              <w:t>2</w:t>
            </w:r>
            <w:r w:rsidR="00950E31">
              <w:rPr>
                <w:noProof/>
                <w:webHidden/>
              </w:rPr>
              <w:fldChar w:fldCharType="end"/>
            </w:r>
          </w:hyperlink>
        </w:p>
        <w:p w14:paraId="56862530" w14:textId="0920FA3B" w:rsidR="00950E31" w:rsidRDefault="004952DB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ES"/>
            </w:rPr>
          </w:pPr>
          <w:hyperlink w:anchor="_Toc159318200" w:history="1">
            <w:r w:rsidR="00950E31" w:rsidRPr="00867D66">
              <w:rPr>
                <w:rStyle w:val="Hipervnculo"/>
                <w:noProof/>
              </w:rPr>
              <w:t>Insertar datos a MySQL</w:t>
            </w:r>
            <w:r w:rsidR="00950E31">
              <w:rPr>
                <w:noProof/>
                <w:webHidden/>
              </w:rPr>
              <w:tab/>
            </w:r>
            <w:r w:rsidR="00950E31">
              <w:rPr>
                <w:noProof/>
                <w:webHidden/>
              </w:rPr>
              <w:fldChar w:fldCharType="begin"/>
            </w:r>
            <w:r w:rsidR="00950E31">
              <w:rPr>
                <w:noProof/>
                <w:webHidden/>
              </w:rPr>
              <w:instrText xml:space="preserve"> PAGEREF _Toc159318200 \h </w:instrText>
            </w:r>
            <w:r w:rsidR="00950E31">
              <w:rPr>
                <w:noProof/>
                <w:webHidden/>
              </w:rPr>
            </w:r>
            <w:r w:rsidR="00950E31">
              <w:rPr>
                <w:noProof/>
                <w:webHidden/>
              </w:rPr>
              <w:fldChar w:fldCharType="separate"/>
            </w:r>
            <w:r w:rsidR="00124A5B">
              <w:rPr>
                <w:noProof/>
                <w:webHidden/>
              </w:rPr>
              <w:t>3</w:t>
            </w:r>
            <w:r w:rsidR="00950E31">
              <w:rPr>
                <w:noProof/>
                <w:webHidden/>
              </w:rPr>
              <w:fldChar w:fldCharType="end"/>
            </w:r>
          </w:hyperlink>
        </w:p>
        <w:p w14:paraId="734D8A5D" w14:textId="30174FBF" w:rsidR="00950E31" w:rsidRDefault="004952DB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ES"/>
            </w:rPr>
          </w:pPr>
          <w:hyperlink w:anchor="_Toc159318201" w:history="1">
            <w:r w:rsidR="00950E31" w:rsidRPr="00867D66">
              <w:rPr>
                <w:rStyle w:val="Hipervnculo"/>
                <w:noProof/>
              </w:rPr>
              <w:t>Excepciones</w:t>
            </w:r>
            <w:r w:rsidR="00950E31">
              <w:rPr>
                <w:noProof/>
                <w:webHidden/>
              </w:rPr>
              <w:tab/>
            </w:r>
            <w:r w:rsidR="00950E31">
              <w:rPr>
                <w:noProof/>
                <w:webHidden/>
              </w:rPr>
              <w:fldChar w:fldCharType="begin"/>
            </w:r>
            <w:r w:rsidR="00950E31">
              <w:rPr>
                <w:noProof/>
                <w:webHidden/>
              </w:rPr>
              <w:instrText xml:space="preserve"> PAGEREF _Toc159318201 \h </w:instrText>
            </w:r>
            <w:r w:rsidR="00950E31">
              <w:rPr>
                <w:noProof/>
                <w:webHidden/>
              </w:rPr>
            </w:r>
            <w:r w:rsidR="00950E31">
              <w:rPr>
                <w:noProof/>
                <w:webHidden/>
              </w:rPr>
              <w:fldChar w:fldCharType="separate"/>
            </w:r>
            <w:r w:rsidR="00124A5B">
              <w:rPr>
                <w:noProof/>
                <w:webHidden/>
              </w:rPr>
              <w:t>3</w:t>
            </w:r>
            <w:r w:rsidR="00950E31">
              <w:rPr>
                <w:noProof/>
                <w:webHidden/>
              </w:rPr>
              <w:fldChar w:fldCharType="end"/>
            </w:r>
          </w:hyperlink>
        </w:p>
        <w:p w14:paraId="00C1F49F" w14:textId="074F9AAE" w:rsidR="00950E31" w:rsidRDefault="004952DB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ES"/>
            </w:rPr>
          </w:pPr>
          <w:hyperlink w:anchor="_Toc159318202" w:history="1">
            <w:r w:rsidR="00950E31" w:rsidRPr="00867D66">
              <w:rPr>
                <w:rStyle w:val="Hipervnculo"/>
                <w:noProof/>
              </w:rPr>
              <w:t>Cierre página</w:t>
            </w:r>
            <w:r w:rsidR="00950E31">
              <w:rPr>
                <w:noProof/>
                <w:webHidden/>
              </w:rPr>
              <w:tab/>
            </w:r>
            <w:r w:rsidR="00950E31">
              <w:rPr>
                <w:noProof/>
                <w:webHidden/>
              </w:rPr>
              <w:fldChar w:fldCharType="begin"/>
            </w:r>
            <w:r w:rsidR="00950E31">
              <w:rPr>
                <w:noProof/>
                <w:webHidden/>
              </w:rPr>
              <w:instrText xml:space="preserve"> PAGEREF _Toc159318202 \h </w:instrText>
            </w:r>
            <w:r w:rsidR="00950E31">
              <w:rPr>
                <w:noProof/>
                <w:webHidden/>
              </w:rPr>
            </w:r>
            <w:r w:rsidR="00950E31">
              <w:rPr>
                <w:noProof/>
                <w:webHidden/>
              </w:rPr>
              <w:fldChar w:fldCharType="separate"/>
            </w:r>
            <w:r w:rsidR="00124A5B">
              <w:rPr>
                <w:noProof/>
                <w:webHidden/>
              </w:rPr>
              <w:t>3</w:t>
            </w:r>
            <w:r w:rsidR="00950E31">
              <w:rPr>
                <w:noProof/>
                <w:webHidden/>
              </w:rPr>
              <w:fldChar w:fldCharType="end"/>
            </w:r>
          </w:hyperlink>
        </w:p>
        <w:p w14:paraId="2C224F40" w14:textId="2BD21B5B" w:rsidR="007F47F7" w:rsidRDefault="00665FAF">
          <w:pPr>
            <w:sectPr w:rsidR="007F47F7" w:rsidSect="00AC7925">
              <w:pgSz w:w="11906" w:h="16838"/>
              <w:pgMar w:top="1417" w:right="1701" w:bottom="1417" w:left="1701" w:header="708" w:footer="708" w:gutter="0"/>
              <w:pgNumType w:start="0"/>
              <w:cols w:space="708"/>
              <w:docGrid w:linePitch="360"/>
            </w:sectPr>
          </w:pPr>
          <w:r>
            <w:rPr>
              <w:rFonts w:cstheme="minorHAnsi"/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14:paraId="5A74DF12" w14:textId="0EAFE4D4" w:rsidR="00F62A91" w:rsidRDefault="00F62A91" w:rsidP="00D57E10">
      <w:pPr>
        <w:pStyle w:val="Ttulo1"/>
      </w:pPr>
      <w:bookmarkStart w:id="0" w:name="_Toc159318194"/>
      <w:r>
        <w:lastRenderedPageBreak/>
        <w:t>Base de datos</w:t>
      </w:r>
      <w:bookmarkEnd w:id="0"/>
    </w:p>
    <w:p w14:paraId="0CEA5616" w14:textId="293711C5" w:rsidR="00F62A91" w:rsidRPr="00F62A91" w:rsidRDefault="00F62A91" w:rsidP="00F62A91">
      <w:r>
        <w:t>Creamos una base de datos con estas características: ponemos de primary key el correo, agregamos un nombre y luego añadimos una password que va a ser varchar(256) ya que va encriptada en SHA-255.</w:t>
      </w:r>
    </w:p>
    <w:p w14:paraId="4EA02C93" w14:textId="1AE0AEE0" w:rsidR="00F62A91" w:rsidRPr="00F62A91" w:rsidRDefault="00F62A91" w:rsidP="00F62A91">
      <w:r>
        <w:rPr>
          <w:noProof/>
        </w:rPr>
        <w:drawing>
          <wp:inline distT="0" distB="0" distL="0" distR="0" wp14:anchorId="38A17575" wp14:editId="54D51C6A">
            <wp:extent cx="5400040" cy="1534795"/>
            <wp:effectExtent l="0" t="0" r="0" b="825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CC95" w14:textId="76A2B133" w:rsidR="00D57E10" w:rsidRDefault="00D57E10" w:rsidP="00D57E10">
      <w:pPr>
        <w:pStyle w:val="Ttulo1"/>
      </w:pPr>
      <w:bookmarkStart w:id="1" w:name="_Toc159318195"/>
      <w:r>
        <w:t>HTML – index.html</w:t>
      </w:r>
      <w:bookmarkEnd w:id="1"/>
    </w:p>
    <w:p w14:paraId="687A083F" w14:textId="7BC9611F" w:rsidR="001E5642" w:rsidRDefault="001E5642" w:rsidP="001E5642">
      <w:r>
        <w:t>HTML con el formulario, en cada input se pone “</w:t>
      </w:r>
      <w:proofErr w:type="spellStart"/>
      <w:r>
        <w:t>name</w:t>
      </w:r>
      <w:proofErr w:type="spellEnd"/>
      <w:r>
        <w:t>” con el que luego en el archivo Python llamaremos a esos datos por el método POST.</w:t>
      </w:r>
    </w:p>
    <w:p w14:paraId="3B4705D2" w14:textId="1FDAD824" w:rsidR="00355D2B" w:rsidRDefault="001E5642" w:rsidP="001E5642">
      <w:r>
        <w:rPr>
          <w:noProof/>
        </w:rPr>
        <w:drawing>
          <wp:inline distT="0" distB="0" distL="0" distR="0" wp14:anchorId="6911F816" wp14:editId="717BDF05">
            <wp:extent cx="5400040" cy="3714115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56498" w14:textId="77777777" w:rsidR="00950E31" w:rsidRDefault="00950E31">
      <w:pPr>
        <w:spacing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2" w:name="_Toc159318196"/>
      <w:r>
        <w:br w:type="page"/>
      </w:r>
    </w:p>
    <w:p w14:paraId="29A2A2EA" w14:textId="5E267BBA" w:rsidR="00D57E10" w:rsidRDefault="00D57E10" w:rsidP="00D57E10">
      <w:pPr>
        <w:pStyle w:val="Ttulo1"/>
      </w:pPr>
      <w:r>
        <w:lastRenderedPageBreak/>
        <w:t>PYTHON – formulario.py</w:t>
      </w:r>
      <w:bookmarkEnd w:id="2"/>
    </w:p>
    <w:p w14:paraId="47E098B5" w14:textId="4B4C209E" w:rsidR="001E5642" w:rsidRDefault="001E5642" w:rsidP="001E5642">
      <w:r>
        <w:t>Importamos las librerías necesarias, iniciamos el HTML con un print en Python. Nos traemos los datos</w:t>
      </w:r>
      <w:r w:rsidR="007C5063">
        <w:t xml:space="preserve"> del HTML con </w:t>
      </w:r>
      <w:proofErr w:type="spellStart"/>
      <w:r w:rsidR="007C5063">
        <w:t>getvalue</w:t>
      </w:r>
      <w:proofErr w:type="spellEnd"/>
      <w:r w:rsidR="007C5063">
        <w:t xml:space="preserve">(), habiendo cogido las librerías </w:t>
      </w:r>
      <w:proofErr w:type="spellStart"/>
      <w:r w:rsidR="007C5063">
        <w:t>cgi</w:t>
      </w:r>
      <w:proofErr w:type="spellEnd"/>
      <w:r w:rsidR="007C5063">
        <w:t>.</w:t>
      </w:r>
    </w:p>
    <w:p w14:paraId="428C21A8" w14:textId="7A25B5E0" w:rsidR="00D57E10" w:rsidRDefault="00D57E10" w:rsidP="00D57E10">
      <w:pPr>
        <w:pStyle w:val="Ttulo2"/>
      </w:pPr>
      <w:bookmarkStart w:id="3" w:name="_Toc159318197"/>
      <w:r>
        <w:t xml:space="preserve">Iniciar </w:t>
      </w:r>
      <w:proofErr w:type="spellStart"/>
      <w:r>
        <w:t>pagina</w:t>
      </w:r>
      <w:proofErr w:type="spellEnd"/>
      <w:r>
        <w:t xml:space="preserve"> y recoger datos</w:t>
      </w:r>
      <w:bookmarkEnd w:id="3"/>
    </w:p>
    <w:p w14:paraId="0CE40047" w14:textId="74E23952" w:rsidR="001E5642" w:rsidRDefault="001E5642" w:rsidP="001E5642">
      <w:r>
        <w:rPr>
          <w:noProof/>
        </w:rPr>
        <w:drawing>
          <wp:inline distT="0" distB="0" distL="0" distR="0" wp14:anchorId="4486FD14" wp14:editId="3646603F">
            <wp:extent cx="5400040" cy="211582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DE9DD" w14:textId="48B293D8" w:rsidR="00D57E10" w:rsidRDefault="00F62A91" w:rsidP="00D57E10">
      <w:pPr>
        <w:pStyle w:val="Ttulo2"/>
      </w:pPr>
      <w:bookmarkStart w:id="4" w:name="_Toc159318198"/>
      <w:r>
        <w:t>Conexión a la BBDD</w:t>
      </w:r>
      <w:bookmarkEnd w:id="4"/>
    </w:p>
    <w:p w14:paraId="31FDE445" w14:textId="755E200A" w:rsidR="00A04AEB" w:rsidRDefault="00A04AEB" w:rsidP="001E5642">
      <w:r>
        <w:t>Si existen nombre, email y passwd, realiza una conexión con la base de datos, abre el cursor para poder hacer operaciones con la base de datos.</w:t>
      </w:r>
    </w:p>
    <w:p w14:paraId="1285A677" w14:textId="2C4FE864" w:rsidR="00F62A91" w:rsidRDefault="00F62A91" w:rsidP="001E5642">
      <w:r>
        <w:rPr>
          <w:noProof/>
        </w:rPr>
        <w:drawing>
          <wp:inline distT="0" distB="0" distL="0" distR="0" wp14:anchorId="3E2439A6" wp14:editId="66946F7C">
            <wp:extent cx="5400040" cy="232410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4613"/>
                    <a:stretch/>
                  </pic:blipFill>
                  <pic:spPr bwMode="auto">
                    <a:xfrm>
                      <a:off x="0" y="0"/>
                      <a:ext cx="5400040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9310E8" w14:textId="37001306" w:rsidR="00F62A91" w:rsidRDefault="00F62A91" w:rsidP="00F62A91">
      <w:pPr>
        <w:pStyle w:val="Ttulo2"/>
      </w:pPr>
      <w:bookmarkStart w:id="5" w:name="_Toc159318199"/>
      <w:r>
        <w:t>Encriptar contraseñas</w:t>
      </w:r>
      <w:bookmarkEnd w:id="5"/>
    </w:p>
    <w:p w14:paraId="18E69C88" w14:textId="64A58D4B" w:rsidR="00F62A91" w:rsidRPr="00F62A91" w:rsidRDefault="00F62A91" w:rsidP="00F62A91">
      <w:r>
        <w:t>Encriptamos la contraseña.</w:t>
      </w:r>
    </w:p>
    <w:p w14:paraId="301D9F81" w14:textId="3E2A728D" w:rsidR="007C5063" w:rsidRDefault="00F62A91" w:rsidP="001E5642">
      <w:r>
        <w:rPr>
          <w:noProof/>
        </w:rPr>
        <w:lastRenderedPageBreak/>
        <w:drawing>
          <wp:inline distT="0" distB="0" distL="0" distR="0" wp14:anchorId="12DD5973" wp14:editId="74746F0A">
            <wp:extent cx="5400040" cy="2561590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9975"/>
                    <a:stretch/>
                  </pic:blipFill>
                  <pic:spPr bwMode="auto">
                    <a:xfrm>
                      <a:off x="0" y="0"/>
                      <a:ext cx="5400040" cy="2561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79722C" w14:textId="78DDC62B" w:rsidR="00F62A91" w:rsidRDefault="00F62A91" w:rsidP="00F62A91">
      <w:pPr>
        <w:pStyle w:val="Ttulo2"/>
      </w:pPr>
      <w:bookmarkStart w:id="6" w:name="_Toc159318200"/>
      <w:r>
        <w:t>Insertar datos a MySQL</w:t>
      </w:r>
      <w:bookmarkEnd w:id="6"/>
    </w:p>
    <w:p w14:paraId="4F88607F" w14:textId="0CBF5BE4" w:rsidR="007C5063" w:rsidRDefault="00A04AEB" w:rsidP="001E5642">
      <w:r>
        <w:t xml:space="preserve">Una vez tenemos todos los parámetros, los hacemos un </w:t>
      </w:r>
      <w:proofErr w:type="spellStart"/>
      <w:r>
        <w:t>query</w:t>
      </w:r>
      <w:proofErr w:type="spellEnd"/>
      <w:r>
        <w:t xml:space="preserve"> y metemos la información en la base de datos.</w:t>
      </w:r>
    </w:p>
    <w:p w14:paraId="3BE96AF4" w14:textId="6F0845B5" w:rsidR="007C5063" w:rsidRDefault="007C5063" w:rsidP="001E5642">
      <w:r>
        <w:rPr>
          <w:noProof/>
        </w:rPr>
        <w:drawing>
          <wp:inline distT="0" distB="0" distL="0" distR="0" wp14:anchorId="074930BF" wp14:editId="6903AA99">
            <wp:extent cx="5400040" cy="162433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73082" w14:textId="23D4C761" w:rsidR="00F62A91" w:rsidRDefault="00F62A91" w:rsidP="00F62A91">
      <w:pPr>
        <w:pStyle w:val="Ttulo2"/>
      </w:pPr>
      <w:bookmarkStart w:id="7" w:name="_Toc159318201"/>
      <w:r>
        <w:t>Excepciones</w:t>
      </w:r>
      <w:bookmarkEnd w:id="7"/>
    </w:p>
    <w:p w14:paraId="1F3E26F7" w14:textId="3E067B4D" w:rsidR="00A04AEB" w:rsidRDefault="00A04AEB" w:rsidP="001E5642">
      <w:r>
        <w:t xml:space="preserve">Capturamos excepciones con el </w:t>
      </w:r>
      <w:proofErr w:type="spellStart"/>
      <w:r>
        <w:t>except</w:t>
      </w:r>
      <w:proofErr w:type="spellEnd"/>
      <w:r>
        <w:t>, que va después del try, en este caso vamos a capturar errores de MYSQL.</w:t>
      </w:r>
    </w:p>
    <w:p w14:paraId="19B514D6" w14:textId="774698EF" w:rsidR="00A04AEB" w:rsidRDefault="00A04AEB" w:rsidP="001E5642">
      <w:r>
        <w:t xml:space="preserve">Con el </w:t>
      </w:r>
      <w:proofErr w:type="spellStart"/>
      <w:r>
        <w:t>finally</w:t>
      </w:r>
      <w:proofErr w:type="spellEnd"/>
      <w:r>
        <w:t xml:space="preserve"> haya hecho el try o el </w:t>
      </w:r>
      <w:proofErr w:type="spellStart"/>
      <w:r>
        <w:t>except</w:t>
      </w:r>
      <w:proofErr w:type="spellEnd"/>
      <w:r>
        <w:t xml:space="preserve">, vamos cerrar </w:t>
      </w:r>
      <w:proofErr w:type="spellStart"/>
      <w:r>
        <w:t>le</w:t>
      </w:r>
      <w:proofErr w:type="spellEnd"/>
      <w:r>
        <w:t xml:space="preserve"> cursor y la conexión a MYSQL.</w:t>
      </w:r>
    </w:p>
    <w:p w14:paraId="48E2B98C" w14:textId="2733C454" w:rsidR="007C5063" w:rsidRDefault="007C5063" w:rsidP="001E5642">
      <w:r>
        <w:rPr>
          <w:noProof/>
        </w:rPr>
        <w:drawing>
          <wp:inline distT="0" distB="0" distL="0" distR="0" wp14:anchorId="6882317F" wp14:editId="4AF83F17">
            <wp:extent cx="5400040" cy="1327785"/>
            <wp:effectExtent l="0" t="0" r="0" b="571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8616" w14:textId="361FA250" w:rsidR="00F62A91" w:rsidRDefault="00F62A91" w:rsidP="00F62A91">
      <w:pPr>
        <w:pStyle w:val="Ttulo2"/>
      </w:pPr>
      <w:bookmarkStart w:id="8" w:name="_Toc159318202"/>
      <w:r>
        <w:t>Cierre página</w:t>
      </w:r>
      <w:bookmarkEnd w:id="8"/>
    </w:p>
    <w:p w14:paraId="68133C40" w14:textId="61954966" w:rsidR="00A04AEB" w:rsidRDefault="00A04AEB" w:rsidP="00D57E10">
      <w:r>
        <w:t xml:space="preserve">En el </w:t>
      </w:r>
      <w:proofErr w:type="spellStart"/>
      <w:r>
        <w:t>else</w:t>
      </w:r>
      <w:proofErr w:type="spellEnd"/>
      <w:r>
        <w:t>, decimos que nos faltan parámetros. Y cerramos el HTML.</w:t>
      </w:r>
    </w:p>
    <w:p w14:paraId="0297219A" w14:textId="3B7ABF44" w:rsidR="007C5063" w:rsidRPr="00355D2B" w:rsidRDefault="007C5063" w:rsidP="001E5642">
      <w:r>
        <w:rPr>
          <w:noProof/>
        </w:rPr>
        <w:lastRenderedPageBreak/>
        <w:drawing>
          <wp:inline distT="0" distB="0" distL="0" distR="0" wp14:anchorId="6F0861C7" wp14:editId="14C4A9F1">
            <wp:extent cx="5400040" cy="1009650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063" w:rsidRPr="00355D2B" w:rsidSect="00FE6068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F463B" w14:textId="77777777" w:rsidR="004952DB" w:rsidRDefault="004952DB" w:rsidP="007F47F7">
      <w:pPr>
        <w:spacing w:after="0" w:line="240" w:lineRule="auto"/>
      </w:pPr>
      <w:r>
        <w:separator/>
      </w:r>
    </w:p>
  </w:endnote>
  <w:endnote w:type="continuationSeparator" w:id="0">
    <w:p w14:paraId="24D3950A" w14:textId="77777777" w:rsidR="004952DB" w:rsidRDefault="004952DB" w:rsidP="007F4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90A29" w14:textId="77777777" w:rsidR="000F1344" w:rsidRPr="000F1344" w:rsidRDefault="00743DAC" w:rsidP="0073172D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  <w:sz w:val="24"/>
        <w:szCs w:val="24"/>
      </w:rPr>
    </w:pPr>
    <w:r>
      <w:rPr>
        <w:noProof/>
        <w:color w:val="8496B0" w:themeColor="text2" w:themeTint="99"/>
        <w:spacing w:val="60"/>
        <w:sz w:val="24"/>
        <w:szCs w:val="24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3CA5A7B" wp14:editId="04FDE0E7">
              <wp:simplePos x="0" y="0"/>
              <wp:positionH relativeFrom="column">
                <wp:posOffset>2098</wp:posOffset>
              </wp:positionH>
              <wp:positionV relativeFrom="bottomMargin">
                <wp:posOffset>86658</wp:posOffset>
              </wp:positionV>
              <wp:extent cx="5335200" cy="584522"/>
              <wp:effectExtent l="0" t="0" r="18415" b="25400"/>
              <wp:wrapNone/>
              <wp:docPr id="50" name="Cuadro de texto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35200" cy="58452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2DB31D91" w14:textId="77777777" w:rsidR="00743DAC" w:rsidRDefault="00743DAC" w:rsidP="00743DAC">
                          <w:pPr>
                            <w:spacing w:after="0" w:line="240" w:lineRule="auto"/>
                          </w:pPr>
                          <w:r>
                            <w:t>Publicado en España bajo licencia</w:t>
                          </w:r>
                        </w:p>
                        <w:p w14:paraId="4B821293" w14:textId="77777777" w:rsidR="00743DAC" w:rsidRDefault="00743DAC" w:rsidP="00743DAC">
                          <w:pPr>
                            <w:spacing w:after="0" w:line="240" w:lineRule="auto"/>
                          </w:pPr>
                          <w:r>
                            <w:t xml:space="preserve">Creative </w:t>
                          </w:r>
                          <w:proofErr w:type="spellStart"/>
                          <w:r>
                            <w:t>Commons</w:t>
                          </w:r>
                          <w:proofErr w:type="spellEnd"/>
                          <w:r>
                            <w:t xml:space="preserve"> Reconocimiento-No Comercial-Compartir Igual 4.0 (CC BY-NC-SA)</w:t>
                          </w:r>
                        </w:p>
                        <w:p w14:paraId="580F7581" w14:textId="77777777" w:rsidR="00743DAC" w:rsidRDefault="004952DB" w:rsidP="00743DAC">
                          <w:pPr>
                            <w:spacing w:line="240" w:lineRule="auto"/>
                          </w:pPr>
                          <w:hyperlink r:id="rId1" w:history="1">
                            <w:r w:rsidR="00743DAC" w:rsidRPr="000F1344">
                              <w:rPr>
                                <w:rStyle w:val="Hipervnculo"/>
                              </w:rPr>
                              <w:t>https://creativecommons.org/licenses/by-nc-sa/4.0/deed.es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3CA5A7B" id="_x0000_t202" coordsize="21600,21600" o:spt="202" path="m,l,21600r21600,l21600,xe">
              <v:stroke joinstyle="miter"/>
              <v:path gradientshapeok="t" o:connecttype="rect"/>
            </v:shapetype>
            <v:shape id="Cuadro de texto 50" o:spid="_x0000_s1057" type="#_x0000_t202" style="position:absolute;left:0;text-align:left;margin-left:.15pt;margin-top:6.8pt;width:420.1pt;height:46.0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" fillcolor="white [3201]" strokecolor="white [3212]" strokeweight=".5pt">
              <v:textbox>
                <w:txbxContent>
                  <w:p w14:paraId="2DB31D91" w14:textId="77777777" w:rsidR="00743DAC" w:rsidRDefault="00743DAC" w:rsidP="00743DAC">
                    <w:pPr>
                      <w:spacing w:after="0" w:line="240" w:lineRule="auto"/>
                    </w:pPr>
                    <w:r>
                      <w:t>Publicado en España bajo licencia</w:t>
                    </w:r>
                  </w:p>
                  <w:p w14:paraId="4B821293" w14:textId="77777777" w:rsidR="00743DAC" w:rsidRDefault="00743DAC" w:rsidP="00743DAC">
                    <w:pPr>
                      <w:spacing w:after="0" w:line="240" w:lineRule="auto"/>
                    </w:pPr>
                    <w:r>
                      <w:t xml:space="preserve">Creative </w:t>
                    </w:r>
                    <w:proofErr w:type="spellStart"/>
                    <w:r>
                      <w:t>Commons</w:t>
                    </w:r>
                    <w:proofErr w:type="spellEnd"/>
                    <w:r>
                      <w:t xml:space="preserve"> Reconocimiento-No Comercial-Compartir Igual 4.0 (CC BY-NC-SA)</w:t>
                    </w:r>
                  </w:p>
                  <w:p w14:paraId="580F7581" w14:textId="77777777" w:rsidR="00743DAC" w:rsidRDefault="00EC6B42" w:rsidP="00743DAC">
                    <w:pPr>
                      <w:spacing w:line="240" w:lineRule="auto"/>
                    </w:pPr>
                    <w:hyperlink r:id="rId2" w:history="1">
                      <w:r w:rsidR="00743DAC" w:rsidRPr="000F1344">
                        <w:rPr>
                          <w:rStyle w:val="Hipervnculo"/>
                        </w:rPr>
                        <w:t>https://creativecommons.org/licenses/by-nc-sa/4.0/deed.es</w:t>
                      </w:r>
                    </w:hyperlink>
                  </w:p>
                </w:txbxContent>
              </v:textbox>
              <w10:wrap anchory="margin"/>
            </v:shape>
          </w:pict>
        </mc:Fallback>
      </mc:AlternateContent>
    </w:r>
    <w:sdt>
      <w:sdtPr>
        <w:rPr>
          <w:color w:val="323E4F" w:themeColor="text2" w:themeShade="BF"/>
          <w:sz w:val="24"/>
          <w:szCs w:val="24"/>
        </w:rPr>
        <w:id w:val="372513322"/>
        <w:docPartObj>
          <w:docPartGallery w:val="Page Numbers (Bottom of Page)"/>
          <w:docPartUnique/>
        </w:docPartObj>
      </w:sdtPr>
      <w:sdtEndPr/>
      <w:sdtContent>
        <w:r w:rsidRPr="00743DAC">
          <w:rPr>
            <w:noProof/>
            <w:color w:val="323E4F" w:themeColor="text2" w:themeShade="BF"/>
            <w:sz w:val="24"/>
            <w:szCs w:val="24"/>
          </w:rPr>
          <mc:AlternateContent>
            <mc:Choice Requires="wps">
              <w:drawing>
                <wp:anchor distT="0" distB="0" distL="114300" distR="114300" simplePos="0" relativeHeight="251664896" behindDoc="0" locked="0" layoutInCell="1" allowOverlap="1" wp14:anchorId="1AA9A495" wp14:editId="791BB77A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34" name="Rectángulo 3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EndPr/>
                                  <w:sdtContent>
                                    <w:p w14:paraId="190D3194" w14:textId="77777777" w:rsidR="00743DAC" w:rsidRDefault="00743DAC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AA9A495" id="Rectángulo 34" o:spid="_x0000_s1058" style="position:absolute;left:0;text-align:left;margin-left:0;margin-top:0;width:60pt;height:70.5pt;z-index:251664896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EndPr/>
                            <w:sdtContent>
                              <w:p w14:paraId="190D3194" w14:textId="77777777" w:rsidR="00743DAC" w:rsidRDefault="00743DAC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91519" w14:textId="77777777" w:rsidR="007F47F7" w:rsidRDefault="0059786B">
    <w:pPr>
      <w:pStyle w:val="Piedepgina"/>
    </w:pPr>
    <w:r>
      <w:rPr>
        <w:noProof/>
      </w:rPr>
      <w:drawing>
        <wp:anchor distT="0" distB="0" distL="114300" distR="114300" simplePos="0" relativeHeight="251662848" behindDoc="0" locked="0" layoutInCell="1" allowOverlap="1" wp14:anchorId="375AAADF" wp14:editId="2C5A080D">
          <wp:simplePos x="0" y="0"/>
          <wp:positionH relativeFrom="column">
            <wp:posOffset>-51435</wp:posOffset>
          </wp:positionH>
          <wp:positionV relativeFrom="page">
            <wp:posOffset>9988550</wp:posOffset>
          </wp:positionV>
          <wp:extent cx="4338320" cy="300990"/>
          <wp:effectExtent l="0" t="0" r="5080" b="3810"/>
          <wp:wrapNone/>
          <wp:docPr id="49" name="Imagen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38378" cy="30099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hyperlink r:id="rId2" w:history="1">
      <w:r w:rsidR="00571D81" w:rsidRPr="0059786B">
        <w:rPr>
          <w:rStyle w:val="Hipervnculo"/>
          <w:sz w:val="18"/>
          <w:szCs w:val="18"/>
        </w:rPr>
        <w:t>https://creativecommons.org/licenses/by-nc-sa/4.0/deed.es_ES</w:t>
      </w:r>
    </w:hyperlink>
    <w:r w:rsidR="007F47F7"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800" behindDoc="0" locked="0" layoutInCell="1" allowOverlap="1" wp14:anchorId="14F3A8CD" wp14:editId="629F7E49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2-20T00:00:00Z"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BE40FDF" w14:textId="66ABE3C7" w:rsidR="007F47F7" w:rsidRDefault="00365CFD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20 de febrero de 2024</w:t>
                                </w:r>
                              </w:p>
                            </w:sdtContent>
                          </w:sdt>
                          <w:p w14:paraId="17419397" w14:textId="77777777" w:rsidR="007F47F7" w:rsidRDefault="007F47F7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4F3A8CD" id="Grupo 37" o:spid="_x0000_s1059" style="position:absolute;left:0;text-align:left;margin-left:416.8pt;margin-top:0;width:468pt;height:25.2pt;z-index:25166080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">
              <v:rect id="Rectángulo 38" o:spid="_x0000_s1060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61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4-02-20T00:00:00Z"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1BE40FDF" w14:textId="66ABE3C7" w:rsidR="007F47F7" w:rsidRDefault="00365CFD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20 de febrero de 2024</w:t>
                          </w:r>
                        </w:p>
                      </w:sdtContent>
                    </w:sdt>
                    <w:p w14:paraId="17419397" w14:textId="77777777" w:rsidR="007F47F7" w:rsidRDefault="007F47F7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="007F47F7"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1BBCB11B" wp14:editId="30E31294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DAFA5F6" w14:textId="77777777" w:rsidR="007F47F7" w:rsidRDefault="007F47F7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BCB11B" id="Rectángulo 40" o:spid="_x0000_s1062" style="position:absolute;left:0;text-align:left;margin-left:0;margin-top:0;width:36pt;height:25.2pt;z-index:25165772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" fillcolor="black [3213]" stroked="f" strokeweight="3pt">
              <v:textbox>
                <w:txbxContent>
                  <w:p w14:paraId="0DAFA5F6" w14:textId="77777777" w:rsidR="007F47F7" w:rsidRDefault="007F47F7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7745A" w14:textId="77777777" w:rsidR="004952DB" w:rsidRDefault="004952DB" w:rsidP="007F47F7">
      <w:pPr>
        <w:spacing w:after="0" w:line="240" w:lineRule="auto"/>
      </w:pPr>
      <w:r>
        <w:separator/>
      </w:r>
    </w:p>
  </w:footnote>
  <w:footnote w:type="continuationSeparator" w:id="0">
    <w:p w14:paraId="73D48A68" w14:textId="77777777" w:rsidR="004952DB" w:rsidRDefault="004952DB" w:rsidP="007F4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8AC90" w14:textId="0FA23877" w:rsidR="00FE6068" w:rsidRDefault="00FE6068">
    <w:pPr>
      <w:pStyle w:val="Encabezado"/>
    </w:pPr>
    <w:r w:rsidRPr="00FE6068">
      <w:t>Adrián Delgado</w:t>
    </w:r>
    <w:r w:rsidR="00D05497">
      <w:t xml:space="preserve"> Rodríguez</w:t>
    </w:r>
    <w:r w:rsidRPr="00FE6068">
      <w:tab/>
    </w:r>
    <w:r w:rsidR="00365CFD" w:rsidRPr="00365CFD">
      <w:t>CGI BBDD PYTHON</w:t>
    </w:r>
    <w:r w:rsidRPr="00FE6068">
      <w:tab/>
    </w:r>
    <w:r w:rsidR="00365CFD">
      <w:t>Aplicaciones Web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838DF" w14:textId="77777777" w:rsidR="007F47F7" w:rsidRDefault="00A53285">
    <w:pPr>
      <w:pStyle w:val="Encabezado"/>
    </w:pPr>
    <w:r>
      <w:t>Adrián Delgado</w:t>
    </w:r>
    <w:r>
      <w:ptab w:relativeTo="margin" w:alignment="center" w:leader="none"/>
    </w:r>
    <w:sdt>
      <w:sdtPr>
        <w:id w:val="968859947"/>
        <w:placeholder>
          <w:docPart w:val="777B66D87DF345428D216977C03C91B7"/>
        </w:placeholder>
        <w:temporary/>
        <w:showingPlcHdr/>
        <w15:appearance w15:val="hidden"/>
      </w:sdtPr>
      <w:sdtEndPr/>
      <w:sdtContent>
        <w:r>
          <w:t>[Escriba aquí]</w:t>
        </w:r>
      </w:sdtContent>
    </w:sdt>
    <w:r>
      <w:ptab w:relativeTo="margin" w:alignment="right" w:leader="none"/>
    </w:r>
    <w:r>
      <w:t>Asignatura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CFD"/>
    <w:rsid w:val="00016B34"/>
    <w:rsid w:val="000F1344"/>
    <w:rsid w:val="00124A5B"/>
    <w:rsid w:val="00160EBA"/>
    <w:rsid w:val="001E5642"/>
    <w:rsid w:val="002E5C22"/>
    <w:rsid w:val="002F4143"/>
    <w:rsid w:val="00355D2B"/>
    <w:rsid w:val="00365CFD"/>
    <w:rsid w:val="00416C9D"/>
    <w:rsid w:val="004876EE"/>
    <w:rsid w:val="004952DB"/>
    <w:rsid w:val="005318E6"/>
    <w:rsid w:val="00571D81"/>
    <w:rsid w:val="00585FDE"/>
    <w:rsid w:val="0059786B"/>
    <w:rsid w:val="005F7788"/>
    <w:rsid w:val="00641895"/>
    <w:rsid w:val="00665FAF"/>
    <w:rsid w:val="006A0CA3"/>
    <w:rsid w:val="0073172D"/>
    <w:rsid w:val="00743DAC"/>
    <w:rsid w:val="007C5063"/>
    <w:rsid w:val="007F47F7"/>
    <w:rsid w:val="008613F0"/>
    <w:rsid w:val="00881609"/>
    <w:rsid w:val="00950E31"/>
    <w:rsid w:val="009A61D7"/>
    <w:rsid w:val="009E1477"/>
    <w:rsid w:val="009F780F"/>
    <w:rsid w:val="00A04AEB"/>
    <w:rsid w:val="00A31607"/>
    <w:rsid w:val="00A40998"/>
    <w:rsid w:val="00A53285"/>
    <w:rsid w:val="00AC7925"/>
    <w:rsid w:val="00B27A3D"/>
    <w:rsid w:val="00B8178F"/>
    <w:rsid w:val="00BA2A16"/>
    <w:rsid w:val="00C51C32"/>
    <w:rsid w:val="00CD77FB"/>
    <w:rsid w:val="00D05497"/>
    <w:rsid w:val="00D25DE1"/>
    <w:rsid w:val="00D4057B"/>
    <w:rsid w:val="00D57E10"/>
    <w:rsid w:val="00DF215F"/>
    <w:rsid w:val="00DF621D"/>
    <w:rsid w:val="00EC6B42"/>
    <w:rsid w:val="00EF2164"/>
    <w:rsid w:val="00F62A91"/>
    <w:rsid w:val="00F941A7"/>
    <w:rsid w:val="00FE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A5D1C7"/>
  <w15:chartTrackingRefBased/>
  <w15:docId w15:val="{E85564CB-CC1E-48CA-97FE-A0466CB64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FDE"/>
    <w:pPr>
      <w:spacing w:line="36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7F47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5F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65F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F47F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F47F7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F47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F47F7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7F47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47F7"/>
  </w:style>
  <w:style w:type="paragraph" w:styleId="Piedepgina">
    <w:name w:val="footer"/>
    <w:basedOn w:val="Normal"/>
    <w:link w:val="PiedepginaCar"/>
    <w:uiPriority w:val="99"/>
    <w:unhideWhenUsed/>
    <w:rsid w:val="007F47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47F7"/>
  </w:style>
  <w:style w:type="character" w:styleId="Hipervnculo">
    <w:name w:val="Hyperlink"/>
    <w:basedOn w:val="Fuentedeprrafopredeter"/>
    <w:uiPriority w:val="99"/>
    <w:unhideWhenUsed/>
    <w:rsid w:val="005978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786B"/>
    <w:rPr>
      <w:color w:val="605E5C"/>
      <w:shd w:val="clear" w:color="auto" w:fill="E1DFDD"/>
    </w:rPr>
  </w:style>
  <w:style w:type="paragraph" w:styleId="TDC1">
    <w:name w:val="toc 1"/>
    <w:basedOn w:val="Normal"/>
    <w:next w:val="Normal"/>
    <w:autoRedefine/>
    <w:uiPriority w:val="39"/>
    <w:unhideWhenUsed/>
    <w:rsid w:val="00665FAF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665FAF"/>
    <w:pPr>
      <w:spacing w:after="0"/>
      <w:ind w:left="220"/>
      <w:jc w:val="left"/>
    </w:pPr>
    <w:rPr>
      <w:rFonts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665FAF"/>
    <w:pPr>
      <w:spacing w:after="0"/>
      <w:ind w:left="440"/>
      <w:jc w:val="left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665FAF"/>
    <w:pPr>
      <w:spacing w:after="0"/>
      <w:ind w:left="660"/>
      <w:jc w:val="left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665FAF"/>
    <w:pPr>
      <w:spacing w:after="0"/>
      <w:ind w:left="880"/>
      <w:jc w:val="left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665FAF"/>
    <w:pPr>
      <w:spacing w:after="0"/>
      <w:ind w:left="1100"/>
      <w:jc w:val="left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665FAF"/>
    <w:pPr>
      <w:spacing w:after="0"/>
      <w:ind w:left="1320"/>
      <w:jc w:val="left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665FAF"/>
    <w:pPr>
      <w:spacing w:after="0"/>
      <w:ind w:left="1540"/>
      <w:jc w:val="left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665FAF"/>
    <w:pPr>
      <w:spacing w:after="0"/>
      <w:ind w:left="1760"/>
      <w:jc w:val="left"/>
    </w:pPr>
    <w:rPr>
      <w:rFonts w:cstheme="minorHAns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665F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65F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8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licenses/by-nc-sa/4.0/deed.es" TargetMode="External"/><Relationship Id="rId1" Type="http://schemas.openxmlformats.org/officeDocument/2006/relationships/hyperlink" Target="https://creativecommons.org/licenses/by-nc-sa/4.0/deed.es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licenses/by-nc-sa/4.0/deed.es_ES" TargetMode="External"/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rian\Documents\Plantillas%20personalizadas%20de%20Office\Entrega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77B66D87DF345428D216977C03C9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EB3958-D36F-4856-972C-168069EE6EBF}"/>
      </w:docPartPr>
      <w:docPartBody>
        <w:p w:rsidR="00E179BB" w:rsidRDefault="00494166">
          <w:pPr>
            <w:pStyle w:val="777B66D87DF345428D216977C03C91B7"/>
          </w:pPr>
          <w:r>
            <w:t>[Escriba aquí]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166"/>
    <w:rsid w:val="00494166"/>
    <w:rsid w:val="00E179BB"/>
    <w:rsid w:val="00F5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77B66D87DF345428D216977C03C91B7">
    <w:name w:val="777B66D87DF345428D216977C03C91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alizado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087F0F-B1AE-476D-AC79-58807EFB2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Entregas.dotx</Template>
  <TotalTime>45</TotalTime>
  <Pages>6</Pages>
  <Words>349</Words>
  <Characters>1690</Characters>
  <Application>Microsoft Office Word</Application>
  <DocSecurity>0</DocSecurity>
  <Lines>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CGI BBDD PYTHON</vt:lpstr>
    </vt:vector>
  </TitlesOfParts>
  <Company>La arboleda</Company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CGI BBDD PYTHON</dc:title>
  <dc:subject/>
  <dc:creator>Adrian Delgado</dc:creator>
  <cp:keywords/>
  <dc:description/>
  <cp:lastModifiedBy>Adrian Delgado</cp:lastModifiedBy>
  <cp:revision>8</cp:revision>
  <cp:lastPrinted>2024-02-20T09:45:00Z</cp:lastPrinted>
  <dcterms:created xsi:type="dcterms:W3CDTF">2024-02-20T09:00:00Z</dcterms:created>
  <dcterms:modified xsi:type="dcterms:W3CDTF">2024-02-20T09:46:00Z</dcterms:modified>
</cp:coreProperties>
</file>