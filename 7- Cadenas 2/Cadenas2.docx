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4B99164E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30710741" wp14:editId="7B300A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069D57" w14:textId="5E6C8057" w:rsidR="007F47F7" w:rsidRDefault="00964F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710741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069D57" w14:textId="5E6C8057" w:rsidR="007F47F7" w:rsidRDefault="00964F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D0BD753" wp14:editId="4A5077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835A70" w14:textId="77777777" w:rsidR="007F47F7" w:rsidRDefault="00EA12D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1831532E" w14:textId="77777777" w:rsidR="007F47F7" w:rsidRDefault="00EA12D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BD7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6835A70" w14:textId="77777777" w:rsidR="007F47F7" w:rsidRDefault="00EA12D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1831532E" w14:textId="77777777" w:rsidR="007F47F7" w:rsidRDefault="00EA12D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BF6D6BA" wp14:editId="179857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D23D7" w14:textId="1ACBC6EB" w:rsidR="007F47F7" w:rsidRDefault="00EA12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Cadenas 2</w:t>
                                    </w:r>
                                  </w:sdtContent>
                                </w:sdt>
                              </w:p>
                              <w:p w14:paraId="1D14B697" w14:textId="630312A0" w:rsidR="007F47F7" w:rsidRDefault="00EA12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4F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6D6BA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2BD23D7" w14:textId="1ACBC6EB" w:rsidR="007F47F7" w:rsidRDefault="00EA12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Cadenas 2</w:t>
                              </w:r>
                            </w:sdtContent>
                          </w:sdt>
                        </w:p>
                        <w:p w14:paraId="1D14B697" w14:textId="630312A0" w:rsidR="007F47F7" w:rsidRDefault="00EA12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4F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F98EEB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AC61" w14:textId="77777777" w:rsidR="007F47F7" w:rsidRDefault="007F47F7">
          <w:pPr>
            <w:pStyle w:val="TtuloTDC"/>
          </w:pPr>
          <w:r>
            <w:t>Contenido</w:t>
          </w:r>
        </w:p>
        <w:p w14:paraId="2C9DEB5E" w14:textId="77777777" w:rsidR="00355D2B" w:rsidRDefault="00665FA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34269626" w:history="1">
            <w:r w:rsidR="00355D2B" w:rsidRPr="003631D1">
              <w:rPr>
                <w:rStyle w:val="Hipervnculo"/>
                <w:noProof/>
              </w:rPr>
              <w:t>Titulo 1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_Toc134269626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415B3EBA" w14:textId="77777777" w:rsidR="00355D2B" w:rsidRDefault="00EA12D0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4269627" w:history="1">
            <w:r w:rsidR="00355D2B" w:rsidRPr="003631D1">
              <w:rPr>
                <w:rStyle w:val="Hipervnculo"/>
                <w:noProof/>
              </w:rPr>
              <w:t>Titulo 2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_Toc134269627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64824DA5" w14:textId="77777777" w:rsidR="00355D2B" w:rsidRDefault="00EA12D0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34269628" w:history="1">
            <w:r w:rsidR="00355D2B" w:rsidRPr="003631D1">
              <w:rPr>
                <w:rStyle w:val="Hipervnculo"/>
                <w:noProof/>
              </w:rPr>
              <w:t>Titulo 3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_Toc134269628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75E9983E" w14:textId="77777777" w:rsidR="007F47F7" w:rsidRDefault="00665FAF">
          <w:pPr>
            <w:sectPr w:rsidR="007F47F7" w:rsidSect="00AC7925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6CD96F0" w14:textId="5DDFB141" w:rsidR="00964F3E" w:rsidRDefault="00964F3E" w:rsidP="00964F3E">
      <w:r>
        <w:lastRenderedPageBreak/>
        <w:t>D</w:t>
      </w:r>
      <w:r>
        <w:t>e</w:t>
      </w:r>
      <w:r>
        <w:t>b</w:t>
      </w:r>
      <w:r>
        <w:t>e de implementar un algoritmo para las funciones</w:t>
      </w:r>
      <w:r>
        <w:t>:</w:t>
      </w:r>
    </w:p>
    <w:p w14:paraId="54426138" w14:textId="0E1417A9" w:rsidR="00964F3E" w:rsidRDefault="00964F3E" w:rsidP="00964F3E">
      <w:pPr>
        <w:pStyle w:val="Prrafodelista"/>
        <w:numPr>
          <w:ilvl w:val="0"/>
          <w:numId w:val="2"/>
        </w:numPr>
      </w:pPr>
      <w:proofErr w:type="spellStart"/>
      <w:r>
        <w:t>len</w:t>
      </w:r>
      <w:proofErr w:type="spellEnd"/>
      <w:r>
        <w:t xml:space="preserve"> </w:t>
      </w:r>
    </w:p>
    <w:p w14:paraId="33DC5462" w14:textId="355F3FD8" w:rsidR="00964F3E" w:rsidRDefault="00964F3E" w:rsidP="00964F3E">
      <w:r>
        <w:rPr>
          <w:noProof/>
        </w:rPr>
        <w:drawing>
          <wp:inline distT="0" distB="0" distL="0" distR="0" wp14:anchorId="22210881" wp14:editId="684FF7D4">
            <wp:extent cx="5181600" cy="6343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D15C" w14:textId="49053993" w:rsidR="00964F3E" w:rsidRDefault="00964F3E" w:rsidP="00964F3E">
      <w:pPr>
        <w:pStyle w:val="Prrafodelista"/>
        <w:numPr>
          <w:ilvl w:val="0"/>
          <w:numId w:val="2"/>
        </w:numPr>
      </w:pPr>
      <w:proofErr w:type="spellStart"/>
      <w:r>
        <w:t>find</w:t>
      </w:r>
      <w:proofErr w:type="spellEnd"/>
      <w:r>
        <w:t xml:space="preserve"> ( encontrar una </w:t>
      </w:r>
      <w:proofErr w:type="spellStart"/>
      <w:r>
        <w:t>subcadena</w:t>
      </w:r>
      <w:proofErr w:type="spellEnd"/>
      <w:r>
        <w:t xml:space="preserve"> en una cadena )</w:t>
      </w:r>
    </w:p>
    <w:p w14:paraId="687EA79F" w14:textId="77777777" w:rsidR="00964F3E" w:rsidRDefault="00964F3E" w:rsidP="00964F3E"/>
    <w:p w14:paraId="4F89DA2A" w14:textId="2D5AC3BE" w:rsidR="00964F3E" w:rsidRDefault="00964F3E" w:rsidP="00964F3E">
      <w:r>
        <w:t>Dado un párrafo, buscar las comas comprobar que hay un blanco detrás, y ponerlo comprobar que después de un punto, se escribe en mayúsculas</w:t>
      </w:r>
      <w:r>
        <w:t>.</w:t>
      </w:r>
    </w:p>
    <w:p w14:paraId="1D82728B" w14:textId="30E9AD62" w:rsidR="00355D2B" w:rsidRDefault="00964F3E" w:rsidP="00964F3E">
      <w:r>
        <w:t>Comprobar de un "Chat " si hay preguntas malsonante y remplazar las por una carita feliz, (</w:t>
      </w:r>
      <w:proofErr w:type="spellStart"/>
      <w:r>
        <w:t>replace</w:t>
      </w:r>
      <w:proofErr w:type="spellEnd"/>
      <w:r>
        <w:t>)</w:t>
      </w:r>
    </w:p>
    <w:p w14:paraId="0FAD47C5" w14:textId="5B57F649" w:rsidR="00964F3E" w:rsidRDefault="00964F3E" w:rsidP="00964F3E">
      <w:proofErr w:type="spellStart"/>
      <w:r>
        <w:lastRenderedPageBreak/>
        <w:t>Funcion</w:t>
      </w:r>
      <w:proofErr w:type="spellEnd"/>
      <w:r>
        <w:t xml:space="preserve"> </w:t>
      </w:r>
      <w:proofErr w:type="spellStart"/>
      <w:r>
        <w:t>len</w:t>
      </w:r>
      <w:proofErr w:type="spellEnd"/>
    </w:p>
    <w:p w14:paraId="589027FC" w14:textId="77777777" w:rsidR="00964F3E" w:rsidRPr="00355D2B" w:rsidRDefault="00964F3E" w:rsidP="00964F3E"/>
    <w:sectPr w:rsidR="00964F3E" w:rsidRPr="00355D2B" w:rsidSect="00FE606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43413" w14:textId="77777777" w:rsidR="00EA12D0" w:rsidRDefault="00EA12D0" w:rsidP="007F47F7">
      <w:pPr>
        <w:spacing w:after="0" w:line="240" w:lineRule="auto"/>
      </w:pPr>
      <w:r>
        <w:separator/>
      </w:r>
    </w:p>
  </w:endnote>
  <w:endnote w:type="continuationSeparator" w:id="0">
    <w:p w14:paraId="40FED025" w14:textId="77777777" w:rsidR="00EA12D0" w:rsidRDefault="00EA12D0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7718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53EAEA4" wp14:editId="60BEA97C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3FF76A5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2A779CDE" w14:textId="77777777" w:rsidR="00743DAC" w:rsidRDefault="00743DAC" w:rsidP="00743DA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t>Creative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Commons</w:t>
                          </w:r>
                          <w:proofErr w:type="spellEnd"/>
                          <w:r>
                            <w:t xml:space="preserve"> Reconocimiento-No Comercial-Compartir Igual 4.0 (CC BY-NC-SA)</w:t>
                          </w:r>
                        </w:p>
                        <w:p w14:paraId="49C9AD1E" w14:textId="77777777" w:rsidR="00743DAC" w:rsidRDefault="00EA12D0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EAEA4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73FF76A5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2A779CDE" w14:textId="77777777" w:rsidR="00743DAC" w:rsidRDefault="00743DAC" w:rsidP="00743DAC">
                    <w:pPr>
                      <w:spacing w:after="0" w:line="240" w:lineRule="auto"/>
                    </w:pPr>
                    <w:proofErr w:type="spellStart"/>
                    <w:r>
                      <w:t>Creative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Commons</w:t>
                    </w:r>
                    <w:proofErr w:type="spellEnd"/>
                    <w:r>
                      <w:t xml:space="preserve"> Reconocimiento-No Comercial-Compartir Igual 4.0 (CC BY-NC-SA)</w:t>
                    </w:r>
                  </w:p>
                  <w:p w14:paraId="49C9AD1E" w14:textId="77777777" w:rsidR="00743DAC" w:rsidRDefault="00EA12D0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0D78E712" wp14:editId="72455C0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833ACE0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78E712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833ACE0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54E8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69E8651D" wp14:editId="137BEB05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13F3DE5C" wp14:editId="0DA624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61211B" w14:textId="0C5A5663" w:rsidR="007F47F7" w:rsidRDefault="00964F3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30 de noviembre de 2023</w:t>
                                </w:r>
                              </w:p>
                            </w:sdtContent>
                          </w:sdt>
                          <w:p w14:paraId="5F3FC367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F3DE5C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3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E61211B" w14:textId="0C5A5663" w:rsidR="007F47F7" w:rsidRDefault="00964F3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30 de noviembre de 2023</w:t>
                          </w:r>
                        </w:p>
                      </w:sdtContent>
                    </w:sdt>
                    <w:p w14:paraId="5F3FC367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C3A128" wp14:editId="210A5FB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7992CF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3A128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007992CF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2C610" w14:textId="77777777" w:rsidR="00EA12D0" w:rsidRDefault="00EA12D0" w:rsidP="007F47F7">
      <w:pPr>
        <w:spacing w:after="0" w:line="240" w:lineRule="auto"/>
      </w:pPr>
      <w:r>
        <w:separator/>
      </w:r>
    </w:p>
  </w:footnote>
  <w:footnote w:type="continuationSeparator" w:id="0">
    <w:p w14:paraId="10443CE9" w14:textId="77777777" w:rsidR="00EA12D0" w:rsidRDefault="00EA12D0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E812F" w14:textId="63052016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964F3E">
      <w:t>Cadenas 2</w:t>
    </w:r>
    <w:r w:rsidRPr="00FE6068">
      <w:tab/>
    </w:r>
    <w:r w:rsidR="00964F3E">
      <w:t>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58D3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CAA59D294F7C49469078779359571B51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E2E0B"/>
    <w:multiLevelType w:val="hybridMultilevel"/>
    <w:tmpl w:val="16E0F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C4B"/>
    <w:multiLevelType w:val="multilevel"/>
    <w:tmpl w:val="3ED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E"/>
    <w:rsid w:val="00016B34"/>
    <w:rsid w:val="000F1344"/>
    <w:rsid w:val="00160EBA"/>
    <w:rsid w:val="002E5C22"/>
    <w:rsid w:val="002F4143"/>
    <w:rsid w:val="00355D2B"/>
    <w:rsid w:val="00416C9D"/>
    <w:rsid w:val="00453DC8"/>
    <w:rsid w:val="004876EE"/>
    <w:rsid w:val="005318E6"/>
    <w:rsid w:val="00571D81"/>
    <w:rsid w:val="00585FDE"/>
    <w:rsid w:val="0059786B"/>
    <w:rsid w:val="005F7788"/>
    <w:rsid w:val="00641895"/>
    <w:rsid w:val="00665FAF"/>
    <w:rsid w:val="006A0CA3"/>
    <w:rsid w:val="0073172D"/>
    <w:rsid w:val="00743DAC"/>
    <w:rsid w:val="007F47F7"/>
    <w:rsid w:val="008613F0"/>
    <w:rsid w:val="00881609"/>
    <w:rsid w:val="00964F3E"/>
    <w:rsid w:val="009A61D7"/>
    <w:rsid w:val="009E1477"/>
    <w:rsid w:val="00A31607"/>
    <w:rsid w:val="00A40998"/>
    <w:rsid w:val="00A53285"/>
    <w:rsid w:val="00AC7925"/>
    <w:rsid w:val="00B27A3D"/>
    <w:rsid w:val="00B8178F"/>
    <w:rsid w:val="00BA2A16"/>
    <w:rsid w:val="00C51C32"/>
    <w:rsid w:val="00CD77FB"/>
    <w:rsid w:val="00D05497"/>
    <w:rsid w:val="00D25DE1"/>
    <w:rsid w:val="00D4057B"/>
    <w:rsid w:val="00DF621D"/>
    <w:rsid w:val="00EA12D0"/>
    <w:rsid w:val="00EF2164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FD642"/>
  <w15:chartTrackingRefBased/>
  <w15:docId w15:val="{1E9B4957-3075-44FD-B60C-7FA51B91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64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A59D294F7C49469078779359571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4C66-8C77-446D-BEE4-5765AE7B008D}"/>
      </w:docPartPr>
      <w:docPartBody>
        <w:p w:rsidR="00000000" w:rsidRDefault="00DC1462">
          <w:pPr>
            <w:pStyle w:val="CAA59D294F7C49469078779359571B51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2"/>
    <w:rsid w:val="00D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A59D294F7C49469078779359571B51">
    <w:name w:val="CAA59D294F7C49469078779359571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18</TotalTime>
  <Pages>4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arboleda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Cadenas 2</dc:title>
  <dc:subject>Python</dc:subject>
  <dc:creator>Adrian Delgado</dc:creator>
  <cp:keywords/>
  <dc:description/>
  <cp:lastModifiedBy>Adrian Delgado</cp:lastModifiedBy>
  <cp:revision>1</cp:revision>
  <dcterms:created xsi:type="dcterms:W3CDTF">2023-11-30T09:43:00Z</dcterms:created>
  <dcterms:modified xsi:type="dcterms:W3CDTF">2023-11-30T10:01:00Z</dcterms:modified>
</cp:coreProperties>
</file>