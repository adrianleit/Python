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04426099"/>
        <w:docPartObj>
          <w:docPartGallery w:val="Cover Pages"/>
          <w:docPartUnique/>
        </w:docPartObj>
      </w:sdtPr>
      <w:sdtEndPr/>
      <w:sdtContent>
        <w:p w14:paraId="7257E7F9" w14:textId="77777777" w:rsidR="007F47F7" w:rsidRDefault="007F47F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72B05EA5" wp14:editId="732BD98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05CC401" w14:textId="77777777" w:rsidR="007F47F7" w:rsidRDefault="007F47F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B05EA5" id="Grupo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5CC401" w14:textId="77777777" w:rsidR="007F47F7" w:rsidRDefault="007F47F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445C891" wp14:editId="342C54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1CD20" w14:textId="77777777" w:rsidR="007F47F7" w:rsidRDefault="001E4B5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1B3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Adrian Delgado</w:t>
                                    </w:r>
                                  </w:sdtContent>
                                </w:sdt>
                              </w:p>
                              <w:p w14:paraId="5B171CCD" w14:textId="77777777" w:rsidR="007F47F7" w:rsidRDefault="001E4B5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D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 arboleda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45C8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46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7B1CD20" w14:textId="77777777" w:rsidR="007F47F7" w:rsidRDefault="001E4B5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1B3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Adrian Delgado</w:t>
                              </w:r>
                            </w:sdtContent>
                          </w:sdt>
                        </w:p>
                        <w:p w14:paraId="5B171CCD" w14:textId="77777777" w:rsidR="007F47F7" w:rsidRDefault="001E4B5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D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 arboleda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3B23C51" wp14:editId="07C0C1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8E03A" w14:textId="5CB8C352" w:rsidR="007F47F7" w:rsidRDefault="001E4B5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1B3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Python BBDD</w:t>
                                    </w:r>
                                  </w:sdtContent>
                                </w:sdt>
                              </w:p>
                              <w:p w14:paraId="5CBEF94B" w14:textId="608683E6" w:rsidR="007F47F7" w:rsidRDefault="001E4B5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1B3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B23C51" id="Cuadro de texto 1" o:spid="_x0000_s1056" type="#_x0000_t202" style="position:absolute;margin-left:0;margin-top:0;width:4in;height:84.25pt;z-index:2516536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EF8E03A" w14:textId="5CB8C352" w:rsidR="007F47F7" w:rsidRDefault="001E4B5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1B3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Python BBDD</w:t>
                              </w:r>
                            </w:sdtContent>
                          </w:sdt>
                        </w:p>
                        <w:p w14:paraId="5CBEF94B" w14:textId="608683E6" w:rsidR="007F47F7" w:rsidRDefault="001E4B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1B3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6B3DD5" w14:textId="77777777" w:rsidR="007F47F7" w:rsidRDefault="007F47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709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FF050" w14:textId="31EC1192" w:rsidR="007F47F7" w:rsidRDefault="007F47F7">
          <w:pPr>
            <w:pStyle w:val="TtuloTDC"/>
          </w:pPr>
          <w:r>
            <w:t>Contenido</w:t>
          </w:r>
        </w:p>
        <w:p w14:paraId="1C232866" w14:textId="77777777" w:rsidR="00355D2B" w:rsidRDefault="00665FA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34269626" w:history="1">
            <w:r w:rsidR="00355D2B" w:rsidRPr="003631D1">
              <w:rPr>
                <w:rStyle w:val="Hipervnculo"/>
                <w:noProof/>
              </w:rPr>
              <w:t>Titulo 1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_Toc134269626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0BD183EF" w14:textId="77777777" w:rsidR="00355D2B" w:rsidRDefault="001E4B5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4269627" w:history="1">
            <w:r w:rsidR="00355D2B" w:rsidRPr="003631D1">
              <w:rPr>
                <w:rStyle w:val="Hipervnculo"/>
                <w:noProof/>
              </w:rPr>
              <w:t>Titulo 2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_Toc134269627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7FBF281C" w14:textId="77777777" w:rsidR="00355D2B" w:rsidRDefault="001E4B5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134269628" w:history="1">
            <w:r w:rsidR="00355D2B" w:rsidRPr="003631D1">
              <w:rPr>
                <w:rStyle w:val="Hipervnculo"/>
                <w:noProof/>
              </w:rPr>
              <w:t>Titulo 3</w:t>
            </w:r>
            <w:r w:rsidR="00355D2B">
              <w:rPr>
                <w:noProof/>
                <w:webHidden/>
              </w:rPr>
              <w:tab/>
            </w:r>
            <w:r w:rsidR="00355D2B">
              <w:rPr>
                <w:noProof/>
                <w:webHidden/>
              </w:rPr>
              <w:fldChar w:fldCharType="begin"/>
            </w:r>
            <w:r w:rsidR="00355D2B">
              <w:rPr>
                <w:noProof/>
                <w:webHidden/>
              </w:rPr>
              <w:instrText xml:space="preserve"> PAGEREF _Toc134269628 \h </w:instrText>
            </w:r>
            <w:r w:rsidR="00355D2B">
              <w:rPr>
                <w:noProof/>
                <w:webHidden/>
              </w:rPr>
            </w:r>
            <w:r w:rsidR="00355D2B">
              <w:rPr>
                <w:noProof/>
                <w:webHidden/>
              </w:rPr>
              <w:fldChar w:fldCharType="separate"/>
            </w:r>
            <w:r w:rsidR="00355D2B">
              <w:rPr>
                <w:noProof/>
                <w:webHidden/>
              </w:rPr>
              <w:t>1</w:t>
            </w:r>
            <w:r w:rsidR="00355D2B">
              <w:rPr>
                <w:noProof/>
                <w:webHidden/>
              </w:rPr>
              <w:fldChar w:fldCharType="end"/>
            </w:r>
          </w:hyperlink>
        </w:p>
        <w:p w14:paraId="6372B487" w14:textId="31EC1192" w:rsidR="007F47F7" w:rsidRDefault="00665FAF">
          <w:pPr>
            <w:sectPr w:rsidR="007F47F7" w:rsidSect="00AC7925"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428490B6" w14:textId="2853E469" w:rsidR="00355D2B" w:rsidRDefault="00A31B31" w:rsidP="00A31B31">
      <w:pPr>
        <w:pStyle w:val="Ttulo1"/>
      </w:pPr>
      <w:r>
        <w:lastRenderedPageBreak/>
        <w:t>Instalación Python, MySQL</w:t>
      </w:r>
    </w:p>
    <w:p w14:paraId="0E8D4691" w14:textId="7A64F67D" w:rsidR="00A31B31" w:rsidRDefault="00A31B31" w:rsidP="00A31B31">
      <w:r>
        <w:rPr>
          <w:noProof/>
        </w:rPr>
        <w:drawing>
          <wp:inline distT="0" distB="0" distL="0" distR="0" wp14:anchorId="55001B81" wp14:editId="5CF29432">
            <wp:extent cx="5400040" cy="332041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8C7F" w14:textId="309D57BC" w:rsidR="00A31B31" w:rsidRDefault="00C05E53" w:rsidP="00A31B31">
      <w:r w:rsidRPr="00C05E53">
        <w:t>https://wampserver.aviatechno.net/#vcpackages</w:t>
      </w:r>
      <w:r w:rsidR="00A31B31">
        <w:rPr>
          <w:noProof/>
        </w:rPr>
        <w:drawing>
          <wp:inline distT="0" distB="0" distL="0" distR="0" wp14:anchorId="349C92F7" wp14:editId="75BEDDAD">
            <wp:extent cx="3895725" cy="37528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C8F1" w14:textId="77777777" w:rsidR="00A31B31" w:rsidRDefault="00A31B31" w:rsidP="00A31B31"/>
    <w:p w14:paraId="761E0E4E" w14:textId="180DABB7" w:rsidR="00A31B31" w:rsidRDefault="00A31B31" w:rsidP="00A31B31">
      <w:r>
        <w:rPr>
          <w:noProof/>
        </w:rPr>
        <w:lastRenderedPageBreak/>
        <w:drawing>
          <wp:inline distT="0" distB="0" distL="0" distR="0" wp14:anchorId="78F37742" wp14:editId="2F330F25">
            <wp:extent cx="4581525" cy="14287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4134" w14:textId="7ADBA520" w:rsidR="00A31B31" w:rsidRDefault="00A31B31" w:rsidP="00A31B31">
      <w:r>
        <w:rPr>
          <w:noProof/>
        </w:rPr>
        <w:drawing>
          <wp:inline distT="0" distB="0" distL="0" distR="0" wp14:anchorId="4353756C" wp14:editId="13A12D4C">
            <wp:extent cx="5400040" cy="415798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5AB" w14:textId="4BA25F0A" w:rsidR="00C05E53" w:rsidRDefault="00C05E53" w:rsidP="00A31B31">
      <w:r>
        <w:rPr>
          <w:noProof/>
        </w:rPr>
        <w:drawing>
          <wp:inline distT="0" distB="0" distL="0" distR="0" wp14:anchorId="2F24F07B" wp14:editId="372A5D1A">
            <wp:extent cx="1762125" cy="28289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62CC" w14:textId="5E803BE7" w:rsidR="00C05E53" w:rsidRDefault="00C05E53" w:rsidP="00A31B31">
      <w:r>
        <w:rPr>
          <w:noProof/>
        </w:rPr>
        <w:lastRenderedPageBreak/>
        <w:drawing>
          <wp:inline distT="0" distB="0" distL="0" distR="0" wp14:anchorId="60DF1660" wp14:editId="0EA213BB">
            <wp:extent cx="5400040" cy="2334260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F54A" w14:textId="77777777" w:rsidR="00EC20A7" w:rsidRDefault="00EC20A7" w:rsidP="00A31B31"/>
    <w:p w14:paraId="18D05E38" w14:textId="7AA014FB" w:rsidR="00EA39BA" w:rsidRDefault="00EC20A7" w:rsidP="00A31B31">
      <w:r>
        <w:rPr>
          <w:noProof/>
        </w:rPr>
        <w:drawing>
          <wp:inline distT="0" distB="0" distL="0" distR="0" wp14:anchorId="6A51CF8D" wp14:editId="5F94437D">
            <wp:extent cx="5143500" cy="12858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8BD3" w14:textId="77777777" w:rsidR="00EA39BA" w:rsidRDefault="00EA39BA" w:rsidP="00A31B31"/>
    <w:p w14:paraId="7EE0FB22" w14:textId="2CDF4DC0" w:rsidR="00EA39BA" w:rsidRDefault="00EA39BA" w:rsidP="00A31B31">
      <w:r>
        <w:rPr>
          <w:noProof/>
        </w:rPr>
        <w:drawing>
          <wp:inline distT="0" distB="0" distL="0" distR="0" wp14:anchorId="0DB68AF5" wp14:editId="2EFD8211">
            <wp:extent cx="2895600" cy="21145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938" w14:textId="0B274CDA" w:rsidR="00A31B31" w:rsidRDefault="00EC20A7" w:rsidP="00A31B31">
      <w:r>
        <w:rPr>
          <w:noProof/>
        </w:rPr>
        <w:lastRenderedPageBreak/>
        <w:drawing>
          <wp:inline distT="0" distB="0" distL="0" distR="0" wp14:anchorId="36D778BD" wp14:editId="773564A1">
            <wp:extent cx="5400040" cy="337248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B88" w14:textId="23B72666" w:rsidR="0019131E" w:rsidRDefault="0019131E" w:rsidP="00A31B31">
      <w:r>
        <w:rPr>
          <w:noProof/>
        </w:rPr>
        <w:drawing>
          <wp:inline distT="0" distB="0" distL="0" distR="0" wp14:anchorId="76B282A0" wp14:editId="17794E22">
            <wp:extent cx="5400040" cy="385635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EBCC" w14:textId="25FBA173" w:rsidR="0019131E" w:rsidRDefault="003A6C47" w:rsidP="00A31B31">
      <w:r>
        <w:rPr>
          <w:noProof/>
        </w:rPr>
        <w:lastRenderedPageBreak/>
        <w:drawing>
          <wp:inline distT="0" distB="0" distL="0" distR="0" wp14:anchorId="714C176C" wp14:editId="1397825D">
            <wp:extent cx="5400040" cy="2646045"/>
            <wp:effectExtent l="0" t="0" r="0" b="190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D69" w14:textId="5ECD02E7" w:rsidR="003A6C47" w:rsidRPr="00A31B31" w:rsidRDefault="003A6C47" w:rsidP="00A31B31">
      <w:r>
        <w:rPr>
          <w:noProof/>
        </w:rPr>
        <w:drawing>
          <wp:inline distT="0" distB="0" distL="0" distR="0" wp14:anchorId="79F5398C" wp14:editId="4CAC42FE">
            <wp:extent cx="5400040" cy="129921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C47" w:rsidRPr="00A31B31" w:rsidSect="00FE6068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94AB6" w14:textId="77777777" w:rsidR="001E4B5C" w:rsidRDefault="001E4B5C" w:rsidP="007F47F7">
      <w:pPr>
        <w:spacing w:after="0" w:line="240" w:lineRule="auto"/>
      </w:pPr>
      <w:r>
        <w:separator/>
      </w:r>
    </w:p>
  </w:endnote>
  <w:endnote w:type="continuationSeparator" w:id="0">
    <w:p w14:paraId="64E13997" w14:textId="77777777" w:rsidR="001E4B5C" w:rsidRDefault="001E4B5C" w:rsidP="007F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A5C2A" w14:textId="77777777" w:rsidR="000F1344" w:rsidRPr="000F1344" w:rsidRDefault="00743DAC" w:rsidP="0073172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0BE13E5" wp14:editId="470E2909">
              <wp:simplePos x="0" y="0"/>
              <wp:positionH relativeFrom="column">
                <wp:posOffset>2098</wp:posOffset>
              </wp:positionH>
              <wp:positionV relativeFrom="bottomMargin">
                <wp:posOffset>86658</wp:posOffset>
              </wp:positionV>
              <wp:extent cx="5335200" cy="584522"/>
              <wp:effectExtent l="0" t="0" r="18415" b="2540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5200" cy="584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EFB6AF9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Publicado en España bajo licencia</w:t>
                          </w:r>
                        </w:p>
                        <w:p w14:paraId="4E43ACF8" w14:textId="77777777" w:rsidR="00743DAC" w:rsidRDefault="00743DAC" w:rsidP="00743DAC">
                          <w:pPr>
                            <w:spacing w:after="0" w:line="240" w:lineRule="auto"/>
                          </w:pPr>
                          <w:r>
                            <w:t>Creative Commons Reconocimiento-No Comercial-Compartir Igual 4.0 (CC BY-NC-SA)</w:t>
                          </w:r>
                        </w:p>
                        <w:p w14:paraId="154F901F" w14:textId="77777777" w:rsidR="00743DAC" w:rsidRDefault="001E4B5C" w:rsidP="00743DAC">
                          <w:pPr>
                            <w:spacing w:line="240" w:lineRule="auto"/>
                          </w:pPr>
                          <w:hyperlink r:id="rId1" w:history="1">
                            <w:r w:rsidR="00743DAC" w:rsidRPr="000F1344">
                              <w:rPr>
                                <w:rStyle w:val="Hipervnculo"/>
                              </w:rPr>
                              <w:t>https://creativecommons.org/licenses/by-nc-sa/4.0/deed.es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BE13E5"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57" type="#_x0000_t202" style="position:absolute;left:0;text-align:left;margin-left:.15pt;margin-top:6.8pt;width:420.1pt;height:46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" fillcolor="white [3201]" strokecolor="white [3212]" strokeweight=".5pt">
              <v:textbox>
                <w:txbxContent>
                  <w:p w14:paraId="3EFB6AF9" w14:textId="77777777" w:rsidR="00743DAC" w:rsidRDefault="00743DAC" w:rsidP="00743DAC">
                    <w:pPr>
                      <w:spacing w:after="0" w:line="240" w:lineRule="auto"/>
                    </w:pPr>
                    <w:r>
                      <w:t>Publicado en España bajo licencia</w:t>
                    </w:r>
                  </w:p>
                  <w:p w14:paraId="4E43ACF8" w14:textId="77777777" w:rsidR="00743DAC" w:rsidRDefault="00743DAC" w:rsidP="00743DAC">
                    <w:pPr>
                      <w:spacing w:after="0" w:line="240" w:lineRule="auto"/>
                    </w:pPr>
                    <w:r>
                      <w:t>Creative Commons Reconocimiento-No Comercial-Compartir Igual 4.0 (CC BY-NC-SA)</w:t>
                    </w:r>
                  </w:p>
                  <w:p w14:paraId="154F901F" w14:textId="77777777" w:rsidR="00743DAC" w:rsidRDefault="001E4B5C" w:rsidP="00743DAC">
                    <w:pPr>
                      <w:spacing w:line="240" w:lineRule="auto"/>
                    </w:pPr>
                    <w:hyperlink r:id="rId2" w:history="1">
                      <w:r w:rsidR="00743DAC" w:rsidRPr="000F1344">
                        <w:rPr>
                          <w:rStyle w:val="Hipervnculo"/>
                        </w:rPr>
                        <w:t>https://creativecommons.org/licenses/by-nc-sa/4.0/deed.es</w:t>
                      </w:r>
                    </w:hyperlink>
                  </w:p>
                </w:txbxContent>
              </v:textbox>
              <w10:wrap anchory="margin"/>
            </v:shape>
          </w:pict>
        </mc:Fallback>
      </mc:AlternateContent>
    </w:r>
    <w:sdt>
      <w:sdtPr>
        <w:rPr>
          <w:color w:val="323E4F" w:themeColor="text2" w:themeShade="BF"/>
          <w:sz w:val="24"/>
          <w:szCs w:val="24"/>
        </w:rPr>
        <w:id w:val="372513322"/>
        <w:docPartObj>
          <w:docPartGallery w:val="Page Numbers (Bottom of Page)"/>
          <w:docPartUnique/>
        </w:docPartObj>
      </w:sdtPr>
      <w:sdtEndPr/>
      <w:sdtContent>
        <w:r w:rsidRPr="00743DAC">
          <w:rPr>
            <w:noProof/>
            <w:color w:val="323E4F" w:themeColor="text2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4896" behindDoc="0" locked="0" layoutInCell="1" allowOverlap="1" wp14:anchorId="05490707" wp14:editId="5D9F595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4" name="Rectángulo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C6DCAE8" w14:textId="77777777" w:rsidR="00743DAC" w:rsidRDefault="00743D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490707" id="Rectángulo 34" o:spid="_x0000_s1058" style="position:absolute;left:0;text-align:left;margin-left:0;margin-top:0;width:60pt;height:70.5pt;z-index:25166489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SBRTBDAIAAPADAAAO&#10;AAAAAAAAAAAAAAAAAC4CAABkcnMvZTJvRG9jLnhtbFBLAQItABQABgAIAAAAIQBs1R/T2QAAAAUB&#10;AAAPAAAAAAAAAAAAAAAAAGYEAABkcnMvZG93bnJldi54bWxQSwUGAAAAAAQABADzAAAAb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6C6DCAE8" w14:textId="77777777" w:rsidR="00743DAC" w:rsidRDefault="00743D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FA85C" w14:textId="77777777" w:rsidR="007F47F7" w:rsidRDefault="0059786B">
    <w:pPr>
      <w:pStyle w:val="Piedepgina"/>
    </w:pPr>
    <w:r>
      <w:rPr>
        <w:noProof/>
      </w:rPr>
      <w:drawing>
        <wp:anchor distT="0" distB="0" distL="114300" distR="114300" simplePos="0" relativeHeight="251662848" behindDoc="0" locked="0" layoutInCell="1" allowOverlap="1" wp14:anchorId="4532D7C9" wp14:editId="4A8D25EA">
          <wp:simplePos x="0" y="0"/>
          <wp:positionH relativeFrom="column">
            <wp:posOffset>-51435</wp:posOffset>
          </wp:positionH>
          <wp:positionV relativeFrom="page">
            <wp:posOffset>9988550</wp:posOffset>
          </wp:positionV>
          <wp:extent cx="4338320" cy="300990"/>
          <wp:effectExtent l="0" t="0" r="5080" b="3810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8378" cy="3009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="00571D81" w:rsidRPr="0059786B">
        <w:rPr>
          <w:rStyle w:val="Hipervnculo"/>
          <w:sz w:val="18"/>
          <w:szCs w:val="18"/>
        </w:rPr>
        <w:t>https://creativecommons.org/licenses/by-nc-sa/4.0/deed.es_ES</w:t>
      </w:r>
    </w:hyperlink>
    <w:r w:rsidR="007F47F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800" behindDoc="0" locked="0" layoutInCell="1" allowOverlap="1" wp14:anchorId="23F4716E" wp14:editId="73B0404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2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CAA185" w14:textId="77777777" w:rsidR="007F47F7" w:rsidRDefault="007F47F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14:paraId="33A35D0F" w14:textId="77777777" w:rsidR="007F47F7" w:rsidRDefault="007F47F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F4716E" id="Grupo 37" o:spid="_x0000_s1059" style="position:absolute;left:0;text-align:left;margin-left:416.8pt;margin-top:0;width:468pt;height:25.2pt;z-index:2516608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22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7CAA185" w14:textId="77777777" w:rsidR="007F47F7" w:rsidRDefault="007F47F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[Fecha]</w:t>
                          </w:r>
                        </w:p>
                      </w:sdtContent>
                    </w:sdt>
                    <w:p w14:paraId="33A35D0F" w14:textId="77777777" w:rsidR="007F47F7" w:rsidRDefault="007F47F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7F47F7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B9DFFC3" wp14:editId="0769C95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B01425" w14:textId="77777777" w:rsidR="007F47F7" w:rsidRDefault="007F47F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9DFFC3" id="Rectángulo 40" o:spid="_x0000_s1062" style="position:absolute;left:0;text-align:left;margin-left:0;margin-top:0;width:36pt;height:25.2pt;z-index:2516577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35B01425" w14:textId="77777777" w:rsidR="007F47F7" w:rsidRDefault="007F47F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9E2FD" w14:textId="77777777" w:rsidR="001E4B5C" w:rsidRDefault="001E4B5C" w:rsidP="007F47F7">
      <w:pPr>
        <w:spacing w:after="0" w:line="240" w:lineRule="auto"/>
      </w:pPr>
      <w:r>
        <w:separator/>
      </w:r>
    </w:p>
  </w:footnote>
  <w:footnote w:type="continuationSeparator" w:id="0">
    <w:p w14:paraId="0B5E8F9D" w14:textId="77777777" w:rsidR="001E4B5C" w:rsidRDefault="001E4B5C" w:rsidP="007F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2237E" w14:textId="306D6BA6" w:rsidR="00FE6068" w:rsidRDefault="00FE6068">
    <w:pPr>
      <w:pStyle w:val="Encabezado"/>
    </w:pPr>
    <w:r w:rsidRPr="00FE6068">
      <w:t>Adrián Delgado</w:t>
    </w:r>
    <w:r w:rsidR="00D05497">
      <w:t xml:space="preserve"> Rodríguez</w:t>
    </w:r>
    <w:r w:rsidRPr="00FE6068">
      <w:tab/>
    </w:r>
    <w:r w:rsidR="00C50DEC">
      <w:t>Python BBDD</w:t>
    </w:r>
    <w:r w:rsidRPr="00FE6068">
      <w:tab/>
    </w:r>
    <w:r w:rsidR="00C50DEC">
      <w:t>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E7D2A" w14:textId="77777777" w:rsidR="007F47F7" w:rsidRDefault="00A53285">
    <w:pPr>
      <w:pStyle w:val="Encabezado"/>
    </w:pPr>
    <w:r>
      <w:t>Adrián Delgado</w:t>
    </w:r>
    <w:r>
      <w:ptab w:relativeTo="margin" w:alignment="center" w:leader="none"/>
    </w:r>
    <w:sdt>
      <w:sdtPr>
        <w:id w:val="968859947"/>
        <w:placeholder>
          <w:docPart w:val="9AADABDD41694875A80AADEE2F56A019"/>
        </w:placeholder>
        <w:temporary/>
        <w:showingPlcHdr/>
        <w15:appearance w15:val="hidden"/>
      </w:sdtPr>
      <w:sdtEndPr/>
      <w:sdtContent>
        <w:r>
          <w:t>[Escriba aquí]</w:t>
        </w:r>
      </w:sdtContent>
    </w:sdt>
    <w:r>
      <w:ptab w:relativeTo="margin" w:alignment="right" w:leader="none"/>
    </w:r>
    <w:r>
      <w:t>Asignatura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31"/>
    <w:rsid w:val="00016B34"/>
    <w:rsid w:val="000F1344"/>
    <w:rsid w:val="00160EBA"/>
    <w:rsid w:val="0019131E"/>
    <w:rsid w:val="001E4B5C"/>
    <w:rsid w:val="002E5C22"/>
    <w:rsid w:val="002F4143"/>
    <w:rsid w:val="00355D2B"/>
    <w:rsid w:val="003A6C47"/>
    <w:rsid w:val="00416C9D"/>
    <w:rsid w:val="004876EE"/>
    <w:rsid w:val="005318E6"/>
    <w:rsid w:val="00571D81"/>
    <w:rsid w:val="00585FDE"/>
    <w:rsid w:val="0059786B"/>
    <w:rsid w:val="005F7788"/>
    <w:rsid w:val="00641895"/>
    <w:rsid w:val="00665FAF"/>
    <w:rsid w:val="006A0CA3"/>
    <w:rsid w:val="0073172D"/>
    <w:rsid w:val="00743DAC"/>
    <w:rsid w:val="007F47F7"/>
    <w:rsid w:val="008613F0"/>
    <w:rsid w:val="00881609"/>
    <w:rsid w:val="009A61D7"/>
    <w:rsid w:val="009E1477"/>
    <w:rsid w:val="00A31607"/>
    <w:rsid w:val="00A31B31"/>
    <w:rsid w:val="00A40998"/>
    <w:rsid w:val="00A53285"/>
    <w:rsid w:val="00AC7925"/>
    <w:rsid w:val="00B27A3D"/>
    <w:rsid w:val="00B8178F"/>
    <w:rsid w:val="00BA2A16"/>
    <w:rsid w:val="00C05E53"/>
    <w:rsid w:val="00C50DEC"/>
    <w:rsid w:val="00C51C32"/>
    <w:rsid w:val="00CD77FB"/>
    <w:rsid w:val="00D05497"/>
    <w:rsid w:val="00D25DE1"/>
    <w:rsid w:val="00D4057B"/>
    <w:rsid w:val="00DF621D"/>
    <w:rsid w:val="00EA39BA"/>
    <w:rsid w:val="00EC20A7"/>
    <w:rsid w:val="00EF2164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5403D"/>
  <w15:chartTrackingRefBased/>
  <w15:docId w15:val="{E8836CA8-9505-497C-B014-AB2C8722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E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5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7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7F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F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47F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7F7"/>
  </w:style>
  <w:style w:type="paragraph" w:styleId="Piedepgina">
    <w:name w:val="footer"/>
    <w:basedOn w:val="Normal"/>
    <w:link w:val="PiedepginaCar"/>
    <w:uiPriority w:val="99"/>
    <w:unhideWhenUsed/>
    <w:rsid w:val="007F4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7F7"/>
  </w:style>
  <w:style w:type="character" w:styleId="Hipervnculo">
    <w:name w:val="Hyperlink"/>
    <w:basedOn w:val="Fuentedeprrafopredeter"/>
    <w:uiPriority w:val="99"/>
    <w:unhideWhenUsed/>
    <w:rsid w:val="005978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6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65FA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FAF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FAF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5FAF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5FAF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5FAF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5FAF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5FAF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5FAF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5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65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" TargetMode="External"/><Relationship Id="rId1" Type="http://schemas.openxmlformats.org/officeDocument/2006/relationships/hyperlink" Target="https://creativecommons.org/licenses/by-nc-sa/4.0/deed.e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deed.es_ES" TargetMode="External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Documents\Plantillas%20personalizadas%20de%20Office\Entreg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ADABDD41694875A80AADEE2F56A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081B4-22CB-466B-8508-EACDB1885C89}"/>
      </w:docPartPr>
      <w:docPartBody>
        <w:p w:rsidR="00000000" w:rsidRDefault="00D12953">
          <w:pPr>
            <w:pStyle w:val="9AADABDD41694875A80AADEE2F56A019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3"/>
    <w:rsid w:val="00D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ADABDD41694875A80AADEE2F56A019">
    <w:name w:val="9AADABDD41694875A80AADEE2F56A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7F0F-B1AE-476D-AC79-58807EF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Entregas.dotx</Template>
  <TotalTime>110</TotalTime>
  <Pages>7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Python BBDD</vt:lpstr>
    </vt:vector>
  </TitlesOfParts>
  <Company>La arboleda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BBDD</dc:title>
  <dc:subject/>
  <dc:creator>Adrian Delgado</dc:creator>
  <cp:keywords/>
  <dc:description/>
  <cp:lastModifiedBy>Adrian Delgado</cp:lastModifiedBy>
  <cp:revision>3</cp:revision>
  <dcterms:created xsi:type="dcterms:W3CDTF">2024-01-22T16:25:00Z</dcterms:created>
  <dcterms:modified xsi:type="dcterms:W3CDTF">2024-01-22T18:15:00Z</dcterms:modified>
</cp:coreProperties>
</file>