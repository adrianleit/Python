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104426099"/>
        <w:docPartObj>
          <w:docPartGallery w:val="Cover Pages"/>
          <w:docPartUnique/>
        </w:docPartObj>
      </w:sdtPr>
      <w:sdtEndPr/>
      <w:sdtContent>
        <w:p w14:paraId="6747F80C" w14:textId="77777777" w:rsidR="007F47F7" w:rsidRDefault="007F47F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2F34FC8A" wp14:editId="1EC9115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39BEF0B" w14:textId="44B96052" w:rsidR="007F47F7" w:rsidRDefault="0007495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34FC8A" id="Grupo 2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39BEF0B" w14:textId="44B96052" w:rsidR="007F47F7" w:rsidRDefault="0007495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22AB6DA8" wp14:editId="259A96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9A3F86" w14:textId="77777777" w:rsidR="007F47F7" w:rsidRDefault="00A6189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495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Delgado</w:t>
                                    </w:r>
                                  </w:sdtContent>
                                </w:sdt>
                              </w:p>
                              <w:p w14:paraId="2A83AC35" w14:textId="77777777" w:rsidR="007F47F7" w:rsidRDefault="00A6189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D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 arboleda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AB6DA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46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A9A3F86" w14:textId="77777777" w:rsidR="007F47F7" w:rsidRDefault="00A6189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7495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Delgado</w:t>
                              </w:r>
                            </w:sdtContent>
                          </w:sdt>
                        </w:p>
                        <w:p w14:paraId="2A83AC35" w14:textId="77777777" w:rsidR="007F47F7" w:rsidRDefault="00A6189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D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 arboleda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681305E" wp14:editId="15295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B3639" w14:textId="468B9925" w:rsidR="007F47F7" w:rsidRPr="0007495F" w:rsidRDefault="00A6189E" w:rsidP="0007495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49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Ejercicio de Secuenciales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81305E" id="Cuadro de texto 1" o:spid="_x0000_s1056" type="#_x0000_t202" style="position:absolute;margin-left:0;margin-top:0;width:4in;height:84.25pt;z-index:2516536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289B3639" w14:textId="468B9925" w:rsidR="007F47F7" w:rsidRPr="0007495F" w:rsidRDefault="00A6189E" w:rsidP="0007495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749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Ejercicio de Secuenciales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03C8EA" w14:textId="77777777" w:rsidR="007F47F7" w:rsidRDefault="007F47F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709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3F89B4" w14:textId="77777777" w:rsidR="007F47F7" w:rsidRDefault="007F47F7">
          <w:pPr>
            <w:pStyle w:val="TtuloTDC"/>
          </w:pPr>
          <w:r>
            <w:t>Contenido</w:t>
          </w:r>
        </w:p>
        <w:p w14:paraId="3047A3D8" w14:textId="48B7851C" w:rsidR="0007495F" w:rsidRDefault="00665FA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50353174" w:history="1">
            <w:r w:rsidR="0007495F" w:rsidRPr="006653E7">
              <w:rPr>
                <w:rStyle w:val="Hipervnculo"/>
                <w:noProof/>
              </w:rPr>
              <w:t>Ejercicio 1</w:t>
            </w:r>
            <w:r w:rsidR="0007495F">
              <w:rPr>
                <w:noProof/>
                <w:webHidden/>
              </w:rPr>
              <w:tab/>
            </w:r>
            <w:r w:rsidR="0007495F">
              <w:rPr>
                <w:noProof/>
                <w:webHidden/>
              </w:rPr>
              <w:fldChar w:fldCharType="begin"/>
            </w:r>
            <w:r w:rsidR="0007495F">
              <w:rPr>
                <w:noProof/>
                <w:webHidden/>
              </w:rPr>
              <w:instrText xml:space="preserve"> PAGEREF _Toc150353174 \h </w:instrText>
            </w:r>
            <w:r w:rsidR="0007495F">
              <w:rPr>
                <w:noProof/>
                <w:webHidden/>
              </w:rPr>
            </w:r>
            <w:r w:rsidR="0007495F">
              <w:rPr>
                <w:noProof/>
                <w:webHidden/>
              </w:rPr>
              <w:fldChar w:fldCharType="separate"/>
            </w:r>
            <w:r w:rsidR="0007495F">
              <w:rPr>
                <w:noProof/>
                <w:webHidden/>
              </w:rPr>
              <w:t>1</w:t>
            </w:r>
            <w:r w:rsidR="0007495F">
              <w:rPr>
                <w:noProof/>
                <w:webHidden/>
              </w:rPr>
              <w:fldChar w:fldCharType="end"/>
            </w:r>
          </w:hyperlink>
        </w:p>
        <w:p w14:paraId="476552C3" w14:textId="6C95C7A8" w:rsidR="0007495F" w:rsidRDefault="0007495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3175" w:history="1">
            <w:r w:rsidRPr="006653E7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CCA6" w14:textId="4A308B0C" w:rsidR="0007495F" w:rsidRDefault="0007495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3176" w:history="1">
            <w:r w:rsidRPr="006653E7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AC8F" w14:textId="65D5BBEF" w:rsidR="0007495F" w:rsidRDefault="0007495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3177" w:history="1">
            <w:r w:rsidRPr="006653E7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C2E5" w14:textId="62591ACF" w:rsidR="0007495F" w:rsidRDefault="0007495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3178" w:history="1">
            <w:r w:rsidRPr="006653E7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6F9B" w14:textId="4E973635" w:rsidR="0007495F" w:rsidRDefault="0007495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3179" w:history="1">
            <w:r w:rsidRPr="006653E7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71C9" w14:textId="688F86F6" w:rsidR="0007495F" w:rsidRDefault="0007495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3180" w:history="1">
            <w:r w:rsidRPr="006653E7">
              <w:rPr>
                <w:rStyle w:val="Hipervnculo"/>
                <w:noProof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1C1D" w14:textId="4AF093B9" w:rsidR="0007495F" w:rsidRDefault="0007495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3181" w:history="1">
            <w:r w:rsidRPr="006653E7">
              <w:rPr>
                <w:rStyle w:val="Hipervnculo"/>
                <w:noProof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5430" w14:textId="1BBA4282" w:rsidR="0007495F" w:rsidRDefault="0007495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3182" w:history="1">
            <w:r w:rsidRPr="006653E7">
              <w:rPr>
                <w:rStyle w:val="Hipervnculo"/>
                <w:noProof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6C22" w14:textId="6588684E" w:rsidR="0007495F" w:rsidRDefault="0007495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3183" w:history="1">
            <w:r w:rsidRPr="006653E7">
              <w:rPr>
                <w:rStyle w:val="Hipervnculo"/>
                <w:noProof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DDD7" w14:textId="4142451E" w:rsidR="007F47F7" w:rsidRDefault="00665FAF">
          <w:pPr>
            <w:sectPr w:rsidR="007F47F7" w:rsidSect="00AC7925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6946E3B" w14:textId="06910081" w:rsidR="0007495F" w:rsidRPr="0007495F" w:rsidRDefault="0007495F" w:rsidP="0007495F">
      <w:pPr>
        <w:pStyle w:val="Ttulo1"/>
      </w:pPr>
      <w:bookmarkStart w:id="0" w:name="_Hlk150352875"/>
      <w:bookmarkStart w:id="1" w:name="_Toc150353174"/>
      <w:r w:rsidRPr="0007495F">
        <w:lastRenderedPageBreak/>
        <w:t>Ejercicio 1</w:t>
      </w:r>
      <w:bookmarkEnd w:id="1"/>
    </w:p>
    <w:p w14:paraId="6755A9AB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t>Escribir un programa que pregunte al usuario su nombre, y luego lo salude.</w:t>
      </w:r>
    </w:p>
    <w:p w14:paraId="5C5AF5F6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drawing>
          <wp:inline distT="0" distB="0" distL="0" distR="0" wp14:anchorId="36BAB514" wp14:editId="33C1A0B3">
            <wp:extent cx="5400040" cy="598170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D56" w14:textId="77777777" w:rsidR="0007495F" w:rsidRPr="0007495F" w:rsidRDefault="0007495F" w:rsidP="0007495F">
      <w:pPr>
        <w:pStyle w:val="Ttulo1"/>
      </w:pPr>
      <w:bookmarkStart w:id="2" w:name="ejercicio-2"/>
      <w:bookmarkStart w:id="3" w:name="_Toc150353175"/>
      <w:bookmarkEnd w:id="2"/>
      <w:r w:rsidRPr="0007495F">
        <w:t>Ejercicio 2</w:t>
      </w:r>
      <w:bookmarkEnd w:id="3"/>
    </w:p>
    <w:p w14:paraId="55C43674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t>Calcular el perímetro y área de un rectángulo dada su base y su altura.</w:t>
      </w:r>
    </w:p>
    <w:p w14:paraId="6369F4A7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drawing>
          <wp:inline distT="0" distB="0" distL="0" distR="0" wp14:anchorId="263EC41A" wp14:editId="50F5E173">
            <wp:extent cx="5400040" cy="1328420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95D0" w14:textId="77777777" w:rsidR="0007495F" w:rsidRPr="0007495F" w:rsidRDefault="0007495F" w:rsidP="0007495F">
      <w:pPr>
        <w:pStyle w:val="Ttulo1"/>
      </w:pPr>
      <w:bookmarkStart w:id="4" w:name="_Toc150353176"/>
      <w:r w:rsidRPr="0007495F">
        <w:t>Ejercicio 3</w:t>
      </w:r>
      <w:bookmarkEnd w:id="4"/>
    </w:p>
    <w:p w14:paraId="6D0F4306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t xml:space="preserve">Dados los catetos de un triángulo rectángulo, calcular su </w:t>
      </w:r>
      <w:proofErr w:type="gramStart"/>
      <w:r w:rsidRPr="0007495F">
        <w:rPr>
          <w:rFonts w:eastAsiaTheme="majorEastAsia"/>
        </w:rPr>
        <w:t>hipotenusa..</w:t>
      </w:r>
      <w:proofErr w:type="gramEnd"/>
    </w:p>
    <w:p w14:paraId="7D8B1DC2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drawing>
          <wp:inline distT="0" distB="0" distL="0" distR="0" wp14:anchorId="03D6E7FA" wp14:editId="668E0436">
            <wp:extent cx="5400040" cy="904240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A0EC" w14:textId="77777777" w:rsidR="0007495F" w:rsidRPr="0007495F" w:rsidRDefault="0007495F" w:rsidP="0007495F">
      <w:pPr>
        <w:pStyle w:val="Ttulo1"/>
      </w:pPr>
      <w:bookmarkStart w:id="5" w:name="ejercicio-4"/>
      <w:bookmarkStart w:id="6" w:name="_Toc150353177"/>
      <w:bookmarkEnd w:id="5"/>
      <w:r w:rsidRPr="0007495F">
        <w:t>Ejercicio 4</w:t>
      </w:r>
      <w:bookmarkEnd w:id="6"/>
    </w:p>
    <w:p w14:paraId="22876AE8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t>Dados dos números, mostrar la suma, resta, división y multiplicación de ambos.</w:t>
      </w:r>
    </w:p>
    <w:p w14:paraId="401D12B5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drawing>
          <wp:inline distT="0" distB="0" distL="0" distR="0" wp14:anchorId="714473C4" wp14:editId="6A1A1279">
            <wp:extent cx="5400040" cy="1172845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8E15" w14:textId="77777777" w:rsidR="0007495F" w:rsidRPr="0007495F" w:rsidRDefault="0007495F" w:rsidP="0007495F">
      <w:pPr>
        <w:pStyle w:val="Ttulo1"/>
      </w:pPr>
      <w:bookmarkStart w:id="7" w:name="ejercicio-5"/>
      <w:bookmarkStart w:id="8" w:name="_Toc150353178"/>
      <w:bookmarkEnd w:id="7"/>
      <w:r w:rsidRPr="0007495F">
        <w:t>Ejercicio 5</w:t>
      </w:r>
      <w:bookmarkEnd w:id="8"/>
    </w:p>
    <w:p w14:paraId="244E9DC9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t>Escribir un programa que convierta un valor dado en grados Fahrenheit a grados Celsius. Recordar que la fórmula para la conversión es:</w:t>
      </w:r>
    </w:p>
    <w:p w14:paraId="7707FFE8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t>C = (F-32)*5/9</w:t>
      </w:r>
    </w:p>
    <w:p w14:paraId="08F169F6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lastRenderedPageBreak/>
        <w:drawing>
          <wp:inline distT="0" distB="0" distL="0" distR="0" wp14:anchorId="054397EF" wp14:editId="0D28557D">
            <wp:extent cx="5400040" cy="638175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AD74" w14:textId="77777777" w:rsidR="0007495F" w:rsidRPr="0007495F" w:rsidRDefault="0007495F" w:rsidP="0007495F">
      <w:pPr>
        <w:pStyle w:val="Ttulo1"/>
      </w:pPr>
      <w:bookmarkStart w:id="9" w:name="ejercicio-6"/>
      <w:bookmarkStart w:id="10" w:name="_Toc150353179"/>
      <w:bookmarkEnd w:id="9"/>
      <w:r w:rsidRPr="0007495F">
        <w:t>Ejercicio 6</w:t>
      </w:r>
      <w:bookmarkEnd w:id="10"/>
    </w:p>
    <w:p w14:paraId="6D5CFF9F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t>Calcular la media de tres números pedidos por teclado.</w:t>
      </w:r>
    </w:p>
    <w:p w14:paraId="23C777B7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drawing>
          <wp:inline distT="0" distB="0" distL="0" distR="0" wp14:anchorId="5F644F96" wp14:editId="264E09A8">
            <wp:extent cx="5400040" cy="1440815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722F" w14:textId="77777777" w:rsidR="0007495F" w:rsidRPr="0007495F" w:rsidRDefault="0007495F" w:rsidP="0007495F">
      <w:pPr>
        <w:pStyle w:val="Ttulo1"/>
      </w:pPr>
      <w:bookmarkStart w:id="11" w:name="ejercicio-7"/>
      <w:bookmarkStart w:id="12" w:name="_Toc150353180"/>
      <w:bookmarkEnd w:id="11"/>
      <w:r w:rsidRPr="0007495F">
        <w:t>Ejercicio 7</w:t>
      </w:r>
      <w:bookmarkEnd w:id="12"/>
    </w:p>
    <w:p w14:paraId="14515296" w14:textId="77777777" w:rsidR="0007495F" w:rsidRPr="0007495F" w:rsidRDefault="0007495F" w:rsidP="0007495F">
      <w:pPr>
        <w:jc w:val="left"/>
        <w:rPr>
          <w:rFonts w:eastAsiaTheme="majorEastAsia"/>
        </w:rPr>
      </w:pPr>
      <w:r w:rsidRPr="0007495F">
        <w:rPr>
          <w:rFonts w:eastAsiaTheme="majorEastAsia"/>
        </w:rPr>
        <w:t>Realiza un programa que reciba una cantidad de minutos y muestre por pantalla a cuantas horas y minutos corresponde.</w:t>
      </w:r>
      <w:r w:rsidRPr="0007495F">
        <w:rPr>
          <w:rFonts w:eastAsiaTheme="majorEastAsia"/>
        </w:rPr>
        <w:br/>
        <w:t>Por ejemplo: 1000 minutos son 16 horas y 40 minutos.</w:t>
      </w:r>
    </w:p>
    <w:p w14:paraId="0EDA1259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drawing>
          <wp:inline distT="0" distB="0" distL="0" distR="0" wp14:anchorId="1AD5358B" wp14:editId="0073E23A">
            <wp:extent cx="5400040" cy="81407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893E" w14:textId="77777777" w:rsidR="0007495F" w:rsidRPr="0007495F" w:rsidRDefault="0007495F" w:rsidP="0007495F">
      <w:pPr>
        <w:pStyle w:val="Ttulo1"/>
      </w:pPr>
      <w:bookmarkStart w:id="13" w:name="ejercicio-8"/>
      <w:bookmarkStart w:id="14" w:name="_Toc150353181"/>
      <w:bookmarkEnd w:id="13"/>
      <w:r w:rsidRPr="0007495F">
        <w:t>Ejercicio 8</w:t>
      </w:r>
      <w:bookmarkEnd w:id="14"/>
    </w:p>
    <w:p w14:paraId="65E3F01B" w14:textId="1CA22792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t xml:space="preserve">Un vendedor recibe un sueldo base </w:t>
      </w:r>
      <w:r w:rsidRPr="0007495F">
        <w:rPr>
          <w:rFonts w:eastAsiaTheme="majorEastAsia"/>
        </w:rPr>
        <w:t>más</w:t>
      </w:r>
      <w:r w:rsidRPr="0007495F">
        <w:rPr>
          <w:rFonts w:eastAsiaTheme="majorEastAsia"/>
        </w:rPr>
        <w:t xml:space="preserve"> un 10% extra por comisión de sus ventas, el vendedor desea saber </w:t>
      </w:r>
      <w:r w:rsidRPr="0007495F">
        <w:rPr>
          <w:rFonts w:eastAsiaTheme="majorEastAsia"/>
        </w:rPr>
        <w:t>cuánto</w:t>
      </w:r>
      <w:r w:rsidRPr="0007495F">
        <w:rPr>
          <w:rFonts w:eastAsiaTheme="majorEastAsia"/>
        </w:rPr>
        <w:t xml:space="preserve"> dinero obtendrá por concepto de comisiones por las tres ventas que realiza en el mes y el total que recibirá en el mes tomando en cuenta su sueldo base y comisiones.</w:t>
      </w:r>
    </w:p>
    <w:p w14:paraId="747F1AD1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drawing>
          <wp:inline distT="0" distB="0" distL="0" distR="0" wp14:anchorId="78BA7E8B" wp14:editId="25959289">
            <wp:extent cx="5400040" cy="1504950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AA0D" w14:textId="77777777" w:rsidR="0007495F" w:rsidRPr="0007495F" w:rsidRDefault="0007495F" w:rsidP="0007495F">
      <w:pPr>
        <w:pStyle w:val="Ttulo1"/>
      </w:pPr>
      <w:bookmarkStart w:id="15" w:name="ejercicio-9"/>
      <w:bookmarkStart w:id="16" w:name="_Toc150353182"/>
      <w:bookmarkEnd w:id="15"/>
      <w:r w:rsidRPr="0007495F">
        <w:lastRenderedPageBreak/>
        <w:t>Ejercicio 9</w:t>
      </w:r>
      <w:bookmarkEnd w:id="16"/>
    </w:p>
    <w:p w14:paraId="3E6CA4BE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t xml:space="preserve">Una tienda ofrece un descuento del 15% sobre el total de la compra y un cliente desea saber </w:t>
      </w:r>
      <w:proofErr w:type="spellStart"/>
      <w:r w:rsidRPr="0007495F">
        <w:rPr>
          <w:rFonts w:eastAsiaTheme="majorEastAsia"/>
        </w:rPr>
        <w:t>cuanto</w:t>
      </w:r>
      <w:proofErr w:type="spellEnd"/>
      <w:r w:rsidRPr="0007495F">
        <w:rPr>
          <w:rFonts w:eastAsiaTheme="majorEastAsia"/>
        </w:rPr>
        <w:t xml:space="preserve"> deberá pagar finalmente por su compra.</w:t>
      </w:r>
    </w:p>
    <w:p w14:paraId="68F8D5B4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drawing>
          <wp:inline distT="0" distB="0" distL="0" distR="0" wp14:anchorId="76235055" wp14:editId="43CDC06B">
            <wp:extent cx="5400040" cy="914400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3B93" w14:textId="77777777" w:rsidR="0007495F" w:rsidRPr="0007495F" w:rsidRDefault="0007495F" w:rsidP="0007495F">
      <w:pPr>
        <w:pStyle w:val="Ttulo1"/>
      </w:pPr>
      <w:bookmarkStart w:id="17" w:name="_Toc150353183"/>
      <w:r w:rsidRPr="0007495F">
        <w:t>Ejercicio 10</w:t>
      </w:r>
      <w:bookmarkEnd w:id="17"/>
    </w:p>
    <w:p w14:paraId="6E99406E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t>Un alumno desea saber cuál será su calificación final en la materia de Algoritmos. Dicha calificación se compone de los siguientes porcentajes:</w:t>
      </w:r>
    </w:p>
    <w:p w14:paraId="0849A77D" w14:textId="77777777" w:rsidR="0007495F" w:rsidRPr="0007495F" w:rsidRDefault="0007495F" w:rsidP="0007495F">
      <w:pPr>
        <w:pStyle w:val="Prrafodelista"/>
        <w:numPr>
          <w:ilvl w:val="0"/>
          <w:numId w:val="2"/>
        </w:numPr>
        <w:rPr>
          <w:rFonts w:eastAsiaTheme="majorEastAsia"/>
        </w:rPr>
      </w:pPr>
      <w:r w:rsidRPr="0007495F">
        <w:rPr>
          <w:rFonts w:eastAsiaTheme="majorEastAsia"/>
        </w:rPr>
        <w:t>55% del promedio de sus tres calificaciones parciales.</w:t>
      </w:r>
    </w:p>
    <w:p w14:paraId="0CAB0CB4" w14:textId="77777777" w:rsidR="0007495F" w:rsidRPr="0007495F" w:rsidRDefault="0007495F" w:rsidP="0007495F">
      <w:pPr>
        <w:pStyle w:val="Prrafodelista"/>
        <w:numPr>
          <w:ilvl w:val="0"/>
          <w:numId w:val="2"/>
        </w:numPr>
        <w:rPr>
          <w:rFonts w:eastAsiaTheme="majorEastAsia"/>
        </w:rPr>
      </w:pPr>
      <w:r w:rsidRPr="0007495F">
        <w:rPr>
          <w:rFonts w:eastAsiaTheme="majorEastAsia"/>
        </w:rPr>
        <w:t>30% de la calificación del examen final.</w:t>
      </w:r>
    </w:p>
    <w:p w14:paraId="191301E7" w14:textId="77777777" w:rsidR="0007495F" w:rsidRPr="0007495F" w:rsidRDefault="0007495F" w:rsidP="0007495F">
      <w:pPr>
        <w:pStyle w:val="Prrafodelista"/>
        <w:numPr>
          <w:ilvl w:val="0"/>
          <w:numId w:val="2"/>
        </w:numPr>
        <w:rPr>
          <w:rFonts w:eastAsiaTheme="majorEastAsia"/>
        </w:rPr>
      </w:pPr>
      <w:r w:rsidRPr="0007495F">
        <w:rPr>
          <w:rFonts w:eastAsiaTheme="majorEastAsia"/>
        </w:rPr>
        <w:t>15% de la calificación de un trabajo final.</w:t>
      </w:r>
    </w:p>
    <w:p w14:paraId="093CAA5A" w14:textId="77777777" w:rsidR="0007495F" w:rsidRPr="0007495F" w:rsidRDefault="0007495F" w:rsidP="0007495F">
      <w:pPr>
        <w:rPr>
          <w:rFonts w:eastAsiaTheme="majorEastAsia"/>
        </w:rPr>
      </w:pPr>
      <w:r w:rsidRPr="0007495F">
        <w:rPr>
          <w:rFonts w:eastAsiaTheme="majorEastAsia"/>
        </w:rPr>
        <w:drawing>
          <wp:inline distT="0" distB="0" distL="0" distR="0" wp14:anchorId="475BA64E" wp14:editId="2207EB95">
            <wp:extent cx="5400040" cy="1627505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D06164" w14:textId="77777777" w:rsidR="00355D2B" w:rsidRPr="00355D2B" w:rsidRDefault="00355D2B" w:rsidP="00355D2B">
      <w:pPr>
        <w:pStyle w:val="Ttulo3"/>
      </w:pPr>
    </w:p>
    <w:sectPr w:rsidR="00355D2B" w:rsidRPr="00355D2B" w:rsidSect="00FE6068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FACA3" w14:textId="77777777" w:rsidR="00A6189E" w:rsidRDefault="00A6189E" w:rsidP="007F47F7">
      <w:pPr>
        <w:spacing w:after="0" w:line="240" w:lineRule="auto"/>
      </w:pPr>
      <w:r>
        <w:separator/>
      </w:r>
    </w:p>
  </w:endnote>
  <w:endnote w:type="continuationSeparator" w:id="0">
    <w:p w14:paraId="6582339F" w14:textId="77777777" w:rsidR="00A6189E" w:rsidRDefault="00A6189E" w:rsidP="007F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86CA9" w14:textId="77777777" w:rsidR="00743DAC" w:rsidRDefault="00743D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DFFD9" w14:textId="77777777" w:rsidR="00743DAC" w:rsidRDefault="00743D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5DBAD" w14:textId="77777777" w:rsidR="00743DAC" w:rsidRDefault="00743DA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D1D7E" w14:textId="77777777" w:rsidR="000F1344" w:rsidRPr="000F1344" w:rsidRDefault="00743DAC" w:rsidP="0073172D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36F6BB5" wp14:editId="5483C14A">
              <wp:simplePos x="0" y="0"/>
              <wp:positionH relativeFrom="column">
                <wp:posOffset>2098</wp:posOffset>
              </wp:positionH>
              <wp:positionV relativeFrom="bottomMargin">
                <wp:posOffset>86658</wp:posOffset>
              </wp:positionV>
              <wp:extent cx="5335200" cy="584522"/>
              <wp:effectExtent l="0" t="0" r="18415" b="25400"/>
              <wp:wrapNone/>
              <wp:docPr id="50" name="Cuadro de text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5200" cy="584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1369519" w14:textId="77777777" w:rsidR="00743DAC" w:rsidRDefault="00743DAC" w:rsidP="00743DAC">
                          <w:pPr>
                            <w:spacing w:after="0" w:line="240" w:lineRule="auto"/>
                          </w:pPr>
                          <w:r>
                            <w:t>Publicado en España bajo licencia</w:t>
                          </w:r>
                        </w:p>
                        <w:p w14:paraId="1602A505" w14:textId="77777777" w:rsidR="00743DAC" w:rsidRDefault="00743DAC" w:rsidP="00743DAC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Creative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Commons</w:t>
                          </w:r>
                          <w:proofErr w:type="spellEnd"/>
                          <w:r>
                            <w:t xml:space="preserve"> Reconocimiento-No Comercial-Compartir Igual 4.0 (CC BY-NC-SA)</w:t>
                          </w:r>
                        </w:p>
                        <w:p w14:paraId="7E81687C" w14:textId="77777777" w:rsidR="00743DAC" w:rsidRDefault="00A6189E" w:rsidP="00743DAC">
                          <w:pPr>
                            <w:spacing w:line="240" w:lineRule="auto"/>
                          </w:pPr>
                          <w:hyperlink r:id="rId1" w:history="1">
                            <w:r w:rsidR="00743DAC" w:rsidRPr="000F1344">
                              <w:rPr>
                                <w:rStyle w:val="Hipervnculo"/>
                              </w:rPr>
                              <w:t>https://creativecommons.org/licenses/by-nc-sa/4.0/deed.es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F6BB5" id="_x0000_t202" coordsize="21600,21600" o:spt="202" path="m,l,21600r21600,l21600,xe">
              <v:stroke joinstyle="miter"/>
              <v:path gradientshapeok="t" o:connecttype="rect"/>
            </v:shapetype>
            <v:shape id="Cuadro de texto 50" o:spid="_x0000_s1057" type="#_x0000_t202" style="position:absolute;left:0;text-align:left;margin-left:.15pt;margin-top:6.8pt;width:420.1pt;height:46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" fillcolor="white [3201]" strokecolor="white [3212]" strokeweight=".5pt">
              <v:textbox>
                <w:txbxContent>
                  <w:p w14:paraId="31369519" w14:textId="77777777" w:rsidR="00743DAC" w:rsidRDefault="00743DAC" w:rsidP="00743DAC">
                    <w:pPr>
                      <w:spacing w:after="0" w:line="240" w:lineRule="auto"/>
                    </w:pPr>
                    <w:r>
                      <w:t>Publicado en España bajo licencia</w:t>
                    </w:r>
                  </w:p>
                  <w:p w14:paraId="1602A505" w14:textId="77777777" w:rsidR="00743DAC" w:rsidRDefault="00743DAC" w:rsidP="00743DAC">
                    <w:pPr>
                      <w:spacing w:after="0" w:line="240" w:lineRule="auto"/>
                    </w:pPr>
                    <w:proofErr w:type="spellStart"/>
                    <w:r>
                      <w:t>Creative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Commons</w:t>
                    </w:r>
                    <w:proofErr w:type="spellEnd"/>
                    <w:r>
                      <w:t xml:space="preserve"> Reconocimiento-No Comercial-Compartir Igual 4.0 (CC BY-NC-SA)</w:t>
                    </w:r>
                  </w:p>
                  <w:p w14:paraId="7E81687C" w14:textId="77777777" w:rsidR="00743DAC" w:rsidRDefault="00A6189E" w:rsidP="00743DAC">
                    <w:pPr>
                      <w:spacing w:line="240" w:lineRule="auto"/>
                    </w:pPr>
                    <w:hyperlink r:id="rId2" w:history="1">
                      <w:r w:rsidR="00743DAC" w:rsidRPr="000F1344">
                        <w:rPr>
                          <w:rStyle w:val="Hipervnculo"/>
                        </w:rPr>
                        <w:t>https://creativecommons.org/licenses/by-nc-sa/4.0/deed.es</w:t>
                      </w:r>
                    </w:hyperlink>
                  </w:p>
                </w:txbxContent>
              </v:textbox>
              <w10:wrap anchory="margin"/>
            </v:shape>
          </w:pict>
        </mc:Fallback>
      </mc:AlternateContent>
    </w:r>
    <w:sdt>
      <w:sdtPr>
        <w:rPr>
          <w:color w:val="323E4F" w:themeColor="text2" w:themeShade="BF"/>
          <w:sz w:val="24"/>
          <w:szCs w:val="24"/>
        </w:rPr>
        <w:id w:val="372513322"/>
        <w:docPartObj>
          <w:docPartGallery w:val="Page Numbers (Bottom of Page)"/>
          <w:docPartUnique/>
        </w:docPartObj>
      </w:sdtPr>
      <w:sdtEndPr/>
      <w:sdtContent>
        <w:r w:rsidRPr="00743DAC">
          <w:rPr>
            <w:noProof/>
            <w:color w:val="323E4F" w:themeColor="text2" w:themeShade="BF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4896" behindDoc="0" locked="0" layoutInCell="1" allowOverlap="1" wp14:anchorId="5D9B191C" wp14:editId="221F303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ángulo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1AD3D4CA" w14:textId="77777777" w:rsidR="00743DAC" w:rsidRDefault="00743DA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D9B191C" id="Rectángulo 34" o:spid="_x0000_s1058" style="position:absolute;left:0;text-align:left;margin-left:0;margin-top:0;width:60pt;height:70.5pt;z-index:25166489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SBRTBDAIAAPADAAAO&#10;AAAAAAAAAAAAAAAAAC4CAABkcnMvZTJvRG9jLnhtbFBLAQItABQABgAIAAAAIQBs1R/T2QAAAAUB&#10;AAAPAAAAAAAAAAAAAAAAAGYEAABkcnMvZG93bnJldi54bWxQSwUGAAAAAAQABADzAAAAb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1AD3D4CA" w14:textId="77777777" w:rsidR="00743DAC" w:rsidRDefault="00743DA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664D8" w14:textId="77777777" w:rsidR="007F47F7" w:rsidRDefault="0059786B">
    <w:pPr>
      <w:pStyle w:val="Piedepgina"/>
    </w:pPr>
    <w:r>
      <w:rPr>
        <w:noProof/>
      </w:rPr>
      <w:drawing>
        <wp:anchor distT="0" distB="0" distL="114300" distR="114300" simplePos="0" relativeHeight="251662848" behindDoc="0" locked="0" layoutInCell="1" allowOverlap="1" wp14:anchorId="2189C783" wp14:editId="3DB7A709">
          <wp:simplePos x="0" y="0"/>
          <wp:positionH relativeFrom="column">
            <wp:posOffset>-51435</wp:posOffset>
          </wp:positionH>
          <wp:positionV relativeFrom="page">
            <wp:posOffset>9988550</wp:posOffset>
          </wp:positionV>
          <wp:extent cx="4338320" cy="300990"/>
          <wp:effectExtent l="0" t="0" r="5080" b="381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8378" cy="3009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="00571D81" w:rsidRPr="0059786B">
        <w:rPr>
          <w:rStyle w:val="Hipervnculo"/>
          <w:sz w:val="18"/>
          <w:szCs w:val="18"/>
        </w:rPr>
        <w:t>https://creativecommons.org/licenses/by-nc-sa/4.0/deed.es_ES</w:t>
      </w:r>
    </w:hyperlink>
    <w:r w:rsidR="007F47F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800" behindDoc="0" locked="0" layoutInCell="1" allowOverlap="1" wp14:anchorId="498FD1D2" wp14:editId="2D713F0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ED4D5F" w14:textId="21EA71E2" w:rsidR="007F47F7" w:rsidRDefault="0007495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8 de noviembre de 2023</w:t>
                                </w:r>
                              </w:p>
                            </w:sdtContent>
                          </w:sdt>
                          <w:p w14:paraId="13BE259C" w14:textId="77777777" w:rsidR="007F47F7" w:rsidRDefault="007F47F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8FD1D2" id="Grupo 37" o:spid="_x0000_s1059" style="position:absolute;left:0;text-align:left;margin-left:416.8pt;margin-top:0;width:468pt;height:25.2pt;z-index:2516608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iteA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Oewu/QPrHAj2ao0vP5LC/asevoH8S6L9XnMfWdtz3xE2X5UH&#10;/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rLoorXgDAACdCgAADgAAAAAAAAAAAAAAAAAuAgAAZHJzL2Uyb0RvYy54bWxQ&#10;SwECLQAUAAYACAAAACEA/QR0/NwAAAAEAQAADwAAAAAAAAAAAAAAAADSBQAAZHJzL2Rvd25yZXYu&#10;eG1sUEsFBgAAAAAEAAQA8wAAANsGAAAAAA==&#10;">
              <v:rect id="Rectángulo 38" o:spid="_x0000_s106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DED4D5F" w14:textId="21EA71E2" w:rsidR="007F47F7" w:rsidRDefault="0007495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8 de noviembre de 2023</w:t>
                          </w:r>
                        </w:p>
                      </w:sdtContent>
                    </w:sdt>
                    <w:p w14:paraId="13BE259C" w14:textId="77777777" w:rsidR="007F47F7" w:rsidRDefault="007F47F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7F47F7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C8CC6C9" wp14:editId="6FB310E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3AE610" w14:textId="77777777" w:rsidR="007F47F7" w:rsidRDefault="007F47F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8CC6C9" id="Rectángulo 40" o:spid="_x0000_s1062" style="position:absolute;left:0;text-align:left;margin-left:0;margin-top:0;width:36pt;height:25.2pt;z-index:25165772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E5xLsG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4D3AE610" w14:textId="77777777" w:rsidR="007F47F7" w:rsidRDefault="007F47F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303E6" w14:textId="77777777" w:rsidR="00A6189E" w:rsidRDefault="00A6189E" w:rsidP="007F47F7">
      <w:pPr>
        <w:spacing w:after="0" w:line="240" w:lineRule="auto"/>
      </w:pPr>
      <w:r>
        <w:separator/>
      </w:r>
    </w:p>
  </w:footnote>
  <w:footnote w:type="continuationSeparator" w:id="0">
    <w:p w14:paraId="4F55A466" w14:textId="77777777" w:rsidR="00A6189E" w:rsidRDefault="00A6189E" w:rsidP="007F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7B2F8" w14:textId="77777777" w:rsidR="00743DAC" w:rsidRDefault="00743D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A17F3" w14:textId="77777777" w:rsidR="00743DAC" w:rsidRDefault="00743D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F9801" w14:textId="77777777" w:rsidR="00743DAC" w:rsidRDefault="00743DA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39955" w14:textId="643C56C9" w:rsidR="00FE6068" w:rsidRDefault="00FE6068">
    <w:pPr>
      <w:pStyle w:val="Encabezado"/>
    </w:pPr>
    <w:r w:rsidRPr="00FE6068">
      <w:t>Adrián Delgado</w:t>
    </w:r>
    <w:r w:rsidR="00D05497">
      <w:t xml:space="preserve"> Rodríguez</w:t>
    </w:r>
    <w:r w:rsidRPr="00FE6068">
      <w:tab/>
    </w:r>
    <w:r w:rsidR="0007495F" w:rsidRPr="0007495F">
      <w:t>Ejercicio de Secuenciales</w:t>
    </w:r>
    <w:r w:rsidRPr="00FE6068">
      <w:tab/>
    </w:r>
    <w:r w:rsidR="0007495F">
      <w:t xml:space="preserve">Aplicaciones </w:t>
    </w:r>
    <w:r w:rsidR="0007495F">
      <w:t>Web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7F1CF" w14:textId="77777777" w:rsidR="007F47F7" w:rsidRDefault="00A53285">
    <w:pPr>
      <w:pStyle w:val="Encabezado"/>
    </w:pPr>
    <w:r>
      <w:t>Adrián Delgado</w:t>
    </w:r>
    <w:r>
      <w:ptab w:relativeTo="margin" w:alignment="center" w:leader="none"/>
    </w:r>
    <w:sdt>
      <w:sdtPr>
        <w:id w:val="968859947"/>
        <w:placeholder>
          <w:docPart w:val="EF4103E833B94C089F0ABF02E39AD815"/>
        </w:placeholder>
        <w:temporary/>
        <w:showingPlcHdr/>
        <w15:appearance w15:val="hidden"/>
      </w:sdtPr>
      <w:sdtEndPr/>
      <w:sdtContent>
        <w:r>
          <w:t>[Escriba aquí]</w:t>
        </w:r>
      </w:sdtContent>
    </w:sdt>
    <w:r>
      <w:ptab w:relativeTo="margin" w:alignment="right" w:leader="none"/>
    </w:r>
    <w:r>
      <w:t>Asignatura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61471"/>
    <w:multiLevelType w:val="multilevel"/>
    <w:tmpl w:val="EE08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E6C89"/>
    <w:multiLevelType w:val="hybridMultilevel"/>
    <w:tmpl w:val="8A486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5F"/>
    <w:rsid w:val="00016B34"/>
    <w:rsid w:val="0007495F"/>
    <w:rsid w:val="000F1344"/>
    <w:rsid w:val="00160EBA"/>
    <w:rsid w:val="002E5C22"/>
    <w:rsid w:val="002F4143"/>
    <w:rsid w:val="00355D2B"/>
    <w:rsid w:val="00416C9D"/>
    <w:rsid w:val="004876EE"/>
    <w:rsid w:val="005318E6"/>
    <w:rsid w:val="00571D81"/>
    <w:rsid w:val="00585FDE"/>
    <w:rsid w:val="0059786B"/>
    <w:rsid w:val="005F7788"/>
    <w:rsid w:val="00641895"/>
    <w:rsid w:val="00665FAF"/>
    <w:rsid w:val="006A0CA3"/>
    <w:rsid w:val="0073172D"/>
    <w:rsid w:val="00743DAC"/>
    <w:rsid w:val="007F47F7"/>
    <w:rsid w:val="008613F0"/>
    <w:rsid w:val="00881609"/>
    <w:rsid w:val="009A61D7"/>
    <w:rsid w:val="009E1477"/>
    <w:rsid w:val="00A31607"/>
    <w:rsid w:val="00A40998"/>
    <w:rsid w:val="00A53285"/>
    <w:rsid w:val="00A6189E"/>
    <w:rsid w:val="00AC7925"/>
    <w:rsid w:val="00B27A3D"/>
    <w:rsid w:val="00B8178F"/>
    <w:rsid w:val="00BA2A16"/>
    <w:rsid w:val="00C51C32"/>
    <w:rsid w:val="00CD77FB"/>
    <w:rsid w:val="00D05497"/>
    <w:rsid w:val="00D25DE1"/>
    <w:rsid w:val="00D4057B"/>
    <w:rsid w:val="00DF621D"/>
    <w:rsid w:val="00EF2164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5DF2D"/>
  <w15:chartTrackingRefBased/>
  <w15:docId w15:val="{DEF2796A-1950-4BA9-9210-103F422C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DE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5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47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7F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47F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7F7"/>
  </w:style>
  <w:style w:type="paragraph" w:styleId="Piedepgina">
    <w:name w:val="footer"/>
    <w:basedOn w:val="Normal"/>
    <w:link w:val="Piedepgina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7F7"/>
  </w:style>
  <w:style w:type="character" w:styleId="Hipervnculo">
    <w:name w:val="Hyperlink"/>
    <w:basedOn w:val="Fuentedeprrafopredeter"/>
    <w:uiPriority w:val="99"/>
    <w:unhideWhenUsed/>
    <w:rsid w:val="00597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86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665FA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5FAF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65FAF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65FAF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65FAF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65FAF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65FAF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65FAF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65FAF"/>
    <w:pPr>
      <w:spacing w:after="0"/>
      <w:ind w:left="1760"/>
      <w:jc w:val="left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65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7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header" Target="header5.xml"/><Relationship Id="rId30" Type="http://schemas.openxmlformats.org/officeDocument/2006/relationships/glossaryDocument" Target="glossary/document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" TargetMode="External"/><Relationship Id="rId1" Type="http://schemas.openxmlformats.org/officeDocument/2006/relationships/hyperlink" Target="https://creativecommons.org/licenses/by-nc-sa/4.0/deed.es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_ES" TargetMode="External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Documents\Plantillas%20personalizadas%20de%20Office\Entreg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03E833B94C089F0ABF02E39AD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E3A2C-0451-43BA-878D-70BB763AE9C1}"/>
      </w:docPartPr>
      <w:docPartBody>
        <w:p w:rsidR="00000000" w:rsidRDefault="003C56C8">
          <w:pPr>
            <w:pStyle w:val="EF4103E833B94C089F0ABF02E39AD815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C8"/>
    <w:rsid w:val="003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4103E833B94C089F0ABF02E39AD815">
    <w:name w:val="EF4103E833B94C089F0ABF02E39AD8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7F0F-B1AE-476D-AC79-58807EFB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Entregas.dotx</Template>
  <TotalTime>7</TotalTime>
  <Pages>5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 arboleda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 Secuenciales</dc:title>
  <dc:subject/>
  <dc:creator>Adrian Delgado</dc:creator>
  <cp:keywords/>
  <dc:description/>
  <cp:lastModifiedBy>Adrian Delgado</cp:lastModifiedBy>
  <cp:revision>1</cp:revision>
  <dcterms:created xsi:type="dcterms:W3CDTF">2023-11-08T15:20:00Z</dcterms:created>
  <dcterms:modified xsi:type="dcterms:W3CDTF">2023-11-08T15:27:00Z</dcterms:modified>
</cp:coreProperties>
</file>